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3781" w14:textId="77777777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14:paraId="7BD12F8B" w14:textId="4303A14C" w:rsidR="000665DD" w:rsidRPr="001A5B11" w:rsidRDefault="00B76750" w:rsidP="001A5B11">
      <w:pPr>
        <w:ind w:firstLine="720"/>
        <w:rPr>
          <w:sz w:val="28"/>
        </w:rPr>
      </w:pPr>
      <w:r w:rsidRPr="001A5B11">
        <w:rPr>
          <w:sz w:val="28"/>
        </w:rPr>
        <w:t>Quản lý phòng mạch tư</w:t>
      </w:r>
    </w:p>
    <w:p w14:paraId="2319E60D" w14:textId="77777777" w:rsidR="000665DD" w:rsidRDefault="000665DD" w:rsidP="000665DD"/>
    <w:p w14:paraId="339B529F" w14:textId="77777777" w:rsidR="000665DD" w:rsidRDefault="000665DD" w:rsidP="000665DD">
      <w:pPr>
        <w:pStyle w:val="Heading1"/>
      </w:pPr>
      <w:r>
        <w:t>Môi trường phát triển ứng dụng:</w:t>
      </w:r>
    </w:p>
    <w:p w14:paraId="68BD65B1" w14:textId="4BAA563C" w:rsidR="000665DD" w:rsidRPr="001A5B11" w:rsidRDefault="00B76750" w:rsidP="001A5B11">
      <w:pPr>
        <w:pStyle w:val="Heading1"/>
        <w:numPr>
          <w:ilvl w:val="0"/>
          <w:numId w:val="0"/>
        </w:numPr>
        <w:ind w:left="720"/>
        <w:rPr>
          <w:b w:val="0"/>
          <w:bCs/>
          <w:lang w:val="en-US"/>
        </w:rPr>
      </w:pPr>
      <w:r w:rsidRPr="001A5B11">
        <w:rPr>
          <w:b w:val="0"/>
          <w:bCs/>
        </w:rPr>
        <w:t>Chạy windows desktop</w:t>
      </w:r>
      <w:r w:rsidR="001A5B11">
        <w:rPr>
          <w:b w:val="0"/>
          <w:bCs/>
          <w:lang w:val="en-US"/>
        </w:rPr>
        <w:t xml:space="preserve"> (C#)</w:t>
      </w:r>
      <w:bookmarkStart w:id="0" w:name="_GoBack"/>
      <w:bookmarkEnd w:id="0"/>
    </w:p>
    <w:p w14:paraId="23DAC146" w14:textId="570205C8" w:rsidR="00B76750" w:rsidRDefault="00B76750" w:rsidP="001A5B11">
      <w:pPr>
        <w:ind w:left="720"/>
      </w:pPr>
      <w:r w:rsidRPr="001A5B11">
        <w:t>Dùng hệ quản trị cơ sở dữ liệu SQLServer</w:t>
      </w:r>
    </w:p>
    <w:p w14:paraId="4ECA2B40" w14:textId="77777777" w:rsidR="001A5B11" w:rsidRPr="001A5B11" w:rsidRDefault="001A5B11" w:rsidP="00B76750"/>
    <w:p w14:paraId="44F31F87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7"/>
        <w:gridCol w:w="1176"/>
        <w:gridCol w:w="2144"/>
        <w:gridCol w:w="2135"/>
        <w:gridCol w:w="3256"/>
      </w:tblGrid>
      <w:tr w:rsidR="00B76750" w14:paraId="4CC1126B" w14:textId="77777777" w:rsidTr="001A5B11">
        <w:tc>
          <w:tcPr>
            <w:tcW w:w="757" w:type="dxa"/>
          </w:tcPr>
          <w:p w14:paraId="3E0D4AEB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14:paraId="1F000126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144" w:type="dxa"/>
          </w:tcPr>
          <w:p w14:paraId="5E38D83C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2135" w:type="dxa"/>
          </w:tcPr>
          <w:p w14:paraId="45CC4FF0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56" w:type="dxa"/>
          </w:tcPr>
          <w:p w14:paraId="4A23715E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B76750" w14:paraId="6165CCE8" w14:textId="77777777" w:rsidTr="001A5B11">
        <w:tc>
          <w:tcPr>
            <w:tcW w:w="757" w:type="dxa"/>
          </w:tcPr>
          <w:p w14:paraId="25EC6299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14:paraId="788F453F" w14:textId="7DCEE872" w:rsidR="000665DD" w:rsidRPr="00B76750" w:rsidRDefault="00B7675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18424010</w:t>
            </w:r>
          </w:p>
        </w:tc>
        <w:tc>
          <w:tcPr>
            <w:tcW w:w="2144" w:type="dxa"/>
          </w:tcPr>
          <w:p w14:paraId="2B606E89" w14:textId="0E49E42F" w:rsidR="000665DD" w:rsidRPr="00B76750" w:rsidRDefault="00B76750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</w:p>
        </w:tc>
        <w:tc>
          <w:tcPr>
            <w:tcW w:w="2135" w:type="dxa"/>
          </w:tcPr>
          <w:p w14:paraId="2D7D3FEF" w14:textId="52E05B29" w:rsidR="000665DD" w:rsidRPr="00B76750" w:rsidRDefault="00B7675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033 361 4452</w:t>
            </w:r>
          </w:p>
        </w:tc>
        <w:tc>
          <w:tcPr>
            <w:tcW w:w="3256" w:type="dxa"/>
          </w:tcPr>
          <w:p w14:paraId="390A7636" w14:textId="631E2128" w:rsidR="000665DD" w:rsidRPr="00B76750" w:rsidRDefault="00372767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B76750" w:rsidRPr="008E3388">
                <w:rPr>
                  <w:rStyle w:val="Hyperlink"/>
                  <w:lang w:val="en-US"/>
                </w:rPr>
                <w:t>quoc.le.2107@gmail.com</w:t>
              </w:r>
            </w:hyperlink>
          </w:p>
        </w:tc>
      </w:tr>
      <w:tr w:rsidR="00B76750" w14:paraId="125AD56C" w14:textId="77777777" w:rsidTr="001A5B11">
        <w:tc>
          <w:tcPr>
            <w:tcW w:w="757" w:type="dxa"/>
          </w:tcPr>
          <w:p w14:paraId="1972D193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176" w:type="dxa"/>
          </w:tcPr>
          <w:p w14:paraId="64DEC074" w14:textId="36AC889E" w:rsidR="000665DD" w:rsidRPr="00B76750" w:rsidRDefault="00B7675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18424040</w:t>
            </w:r>
          </w:p>
        </w:tc>
        <w:tc>
          <w:tcPr>
            <w:tcW w:w="2144" w:type="dxa"/>
          </w:tcPr>
          <w:p w14:paraId="508A09FE" w14:textId="1C344F6F" w:rsidR="000665DD" w:rsidRPr="00B76750" w:rsidRDefault="00B76750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Luật</w:t>
            </w:r>
            <w:proofErr w:type="spellEnd"/>
          </w:p>
        </w:tc>
        <w:tc>
          <w:tcPr>
            <w:tcW w:w="2135" w:type="dxa"/>
          </w:tcPr>
          <w:p w14:paraId="5AAE25AC" w14:textId="77777777" w:rsidR="000665DD" w:rsidRDefault="000665DD" w:rsidP="000279E6">
            <w:pPr>
              <w:spacing w:before="120" w:after="120"/>
            </w:pPr>
          </w:p>
        </w:tc>
        <w:tc>
          <w:tcPr>
            <w:tcW w:w="3256" w:type="dxa"/>
          </w:tcPr>
          <w:p w14:paraId="65E80D80" w14:textId="77777777" w:rsidR="000665DD" w:rsidRDefault="000665DD" w:rsidP="000279E6">
            <w:pPr>
              <w:spacing w:before="120" w:after="120"/>
            </w:pPr>
          </w:p>
        </w:tc>
      </w:tr>
    </w:tbl>
    <w:p w14:paraId="7A3B53D2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510BA62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6F24AE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8319D1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263AB1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4A8166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F70675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638E04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F01BB4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07A22F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89CB3A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EA4D78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4EDF37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7A1315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ED75D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9CDD62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89C657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2EE3A6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68B02" w14:textId="77777777" w:rsidR="00372767" w:rsidRDefault="00372767">
      <w:r>
        <w:separator/>
      </w:r>
    </w:p>
  </w:endnote>
  <w:endnote w:type="continuationSeparator" w:id="0">
    <w:p w14:paraId="6E6B9610" w14:textId="77777777" w:rsidR="00372767" w:rsidRDefault="00372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5431C" w14:textId="77777777" w:rsidR="003B1A2B" w:rsidRDefault="003B1A2B" w:rsidP="003B1A2B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9776" behindDoc="0" locked="0" layoutInCell="1" allowOverlap="1" wp14:anchorId="76F4F76E" wp14:editId="2EC53478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DC840D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05BAB" w14:textId="77777777" w:rsidR="00372767" w:rsidRDefault="00372767">
      <w:r>
        <w:separator/>
      </w:r>
    </w:p>
  </w:footnote>
  <w:footnote w:type="continuationSeparator" w:id="0">
    <w:p w14:paraId="3F621B3C" w14:textId="77777777" w:rsidR="00372767" w:rsidRDefault="00372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17A42" w14:textId="77777777" w:rsidR="003B1A2B" w:rsidRDefault="00D023A7" w:rsidP="003B1A2B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7233F1D" wp14:editId="2E3903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E28C54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eastAsia="vi-VN"/>
      </w:rPr>
      <w:drawing>
        <wp:anchor distT="0" distB="0" distL="114300" distR="114300" simplePos="0" relativeHeight="251661824" behindDoc="0" locked="0" layoutInCell="1" allowOverlap="1" wp14:anchorId="5C5AF38D" wp14:editId="283E3E9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5C0F5D" w14:textId="77777777" w:rsidR="003701D7" w:rsidRDefault="003701D7" w:rsidP="003701D7">
    <w:pPr>
      <w:pStyle w:val="Title"/>
      <w:rPr>
        <w:lang w:val="en-US"/>
      </w:rPr>
    </w:pPr>
  </w:p>
  <w:p w14:paraId="09C65761" w14:textId="77777777" w:rsidR="003B1A2B" w:rsidRPr="003B1A2B" w:rsidRDefault="003B1A2B" w:rsidP="003B1A2B">
    <w:pPr>
      <w:rPr>
        <w:lang w:val="en-US"/>
      </w:rPr>
    </w:pPr>
  </w:p>
  <w:p w14:paraId="1912C9A1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1A5B11"/>
    <w:rsid w:val="00221A67"/>
    <w:rsid w:val="002707EB"/>
    <w:rsid w:val="002C3AA9"/>
    <w:rsid w:val="00301562"/>
    <w:rsid w:val="0031511D"/>
    <w:rsid w:val="00320A45"/>
    <w:rsid w:val="003548A8"/>
    <w:rsid w:val="003701D7"/>
    <w:rsid w:val="0037276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76750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0D8DAA9"/>
  <w15:docId w15:val="{C82CDE84-7058-4FF1-BB24-1F8A5EB3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B7675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quoc.le.21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8</cp:revision>
  <cp:lastPrinted>2013-12-07T15:54:00Z</cp:lastPrinted>
  <dcterms:created xsi:type="dcterms:W3CDTF">2013-10-13T11:23:00Z</dcterms:created>
  <dcterms:modified xsi:type="dcterms:W3CDTF">2020-02-03T14:15:00Z</dcterms:modified>
</cp:coreProperties>
</file>