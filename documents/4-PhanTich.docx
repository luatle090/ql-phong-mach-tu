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225F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217ACE9" w14:textId="77777777" w:rsidR="0037628A" w:rsidRDefault="0037628A" w:rsidP="0037628A">
      <w:pPr>
        <w:rPr>
          <w:lang w:val="en-US"/>
        </w:rPr>
      </w:pPr>
    </w:p>
    <w:p w14:paraId="615105E3" w14:textId="77777777" w:rsidR="0037628A" w:rsidRPr="003548A8" w:rsidRDefault="0037628A" w:rsidP="0037628A">
      <w:pPr>
        <w:rPr>
          <w:lang w:val="en-US"/>
        </w:rPr>
      </w:pPr>
    </w:p>
    <w:p w14:paraId="7C5BCBD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8A85AB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DADD7E8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140B18E" w14:textId="77777777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B44996">
        <w:rPr>
          <w:color w:val="0000FF"/>
          <w:lang w:val="en-US"/>
        </w:rPr>
        <w:t>Quản lý phòng mạch tư</w:t>
      </w:r>
    </w:p>
    <w:p w14:paraId="19E85900" w14:textId="77777777" w:rsidR="0037628A" w:rsidRPr="007A1DE8" w:rsidRDefault="0037628A" w:rsidP="0037628A">
      <w:pPr>
        <w:rPr>
          <w:lang w:val="en-US"/>
        </w:rPr>
      </w:pPr>
    </w:p>
    <w:p w14:paraId="01AB0243" w14:textId="12DE4408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44996">
        <w:rPr>
          <w:rFonts w:ascii="Arial" w:hAnsi="Arial"/>
          <w:color w:val="0000FF"/>
          <w:sz w:val="34"/>
          <w:szCs w:val="30"/>
          <w:lang w:val="en-US"/>
        </w:rPr>
        <w:t>1.</w:t>
      </w:r>
      <w:r w:rsidR="00FE15E4">
        <w:rPr>
          <w:rFonts w:ascii="Arial" w:hAnsi="Arial"/>
          <w:color w:val="0000FF"/>
          <w:sz w:val="34"/>
          <w:szCs w:val="30"/>
          <w:lang w:val="en-US"/>
        </w:rPr>
        <w:t>1</w:t>
      </w:r>
    </w:p>
    <w:p w14:paraId="18826CBB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5E91F1BD" w14:textId="77777777" w:rsidR="0037628A" w:rsidRDefault="0037628A" w:rsidP="0037628A">
      <w:pPr>
        <w:rPr>
          <w:lang w:val="en-US"/>
        </w:rPr>
      </w:pPr>
    </w:p>
    <w:p w14:paraId="1FF3CC29" w14:textId="77777777" w:rsidR="0037628A" w:rsidRDefault="0037628A" w:rsidP="0037628A">
      <w:pPr>
        <w:rPr>
          <w:lang w:val="en-US"/>
        </w:rPr>
      </w:pPr>
    </w:p>
    <w:p w14:paraId="66EBF4F8" w14:textId="77777777" w:rsidR="0037628A" w:rsidRDefault="0037628A" w:rsidP="0037628A">
      <w:pPr>
        <w:rPr>
          <w:lang w:val="en-US"/>
        </w:rPr>
      </w:pPr>
    </w:p>
    <w:p w14:paraId="0521B127" w14:textId="77777777" w:rsidR="0037628A" w:rsidRDefault="0037628A" w:rsidP="0037628A">
      <w:pPr>
        <w:rPr>
          <w:lang w:val="en-US"/>
        </w:rPr>
      </w:pPr>
    </w:p>
    <w:p w14:paraId="7895DD96" w14:textId="77777777" w:rsidR="0037628A" w:rsidRDefault="0037628A" w:rsidP="0037628A">
      <w:pPr>
        <w:rPr>
          <w:lang w:val="en-US"/>
        </w:rPr>
      </w:pPr>
    </w:p>
    <w:p w14:paraId="2862BB14" w14:textId="77777777" w:rsidR="0037628A" w:rsidRDefault="0037628A" w:rsidP="0037628A">
      <w:pPr>
        <w:rPr>
          <w:lang w:val="en-US"/>
        </w:rPr>
      </w:pPr>
    </w:p>
    <w:p w14:paraId="6EAFC435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8070C34" w14:textId="77777777" w:rsidR="00B44996" w:rsidRDefault="00B44996" w:rsidP="00B4499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Lê Quốc Bình</w:t>
      </w:r>
    </w:p>
    <w:p w14:paraId="716C16E8" w14:textId="77777777" w:rsidR="00B44996" w:rsidRPr="003548A8" w:rsidRDefault="00B44996" w:rsidP="00B44996">
      <w:pPr>
        <w:jc w:val="center"/>
        <w:rPr>
          <w:sz w:val="30"/>
          <w:szCs w:val="30"/>
          <w:lang w:val="en-US"/>
        </w:rPr>
        <w:sectPr w:rsidR="00B44996" w:rsidRPr="003548A8" w:rsidSect="00252844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Lê Hoàng Luật</w:t>
      </w:r>
    </w:p>
    <w:p w14:paraId="5AB7B153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541A9E7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277268CD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ED30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1FD5F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F2D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DE6F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21BFF781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367E" w14:textId="77777777" w:rsidR="0037628A" w:rsidRPr="00A74CCC" w:rsidRDefault="00B44996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4CCC">
              <w:rPr>
                <w:rFonts w:eastAsia="SimSun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7E8D" w14:textId="77777777" w:rsidR="0037628A" w:rsidRPr="00A74CCC" w:rsidRDefault="00B44996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4CCC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1CDF4" w14:textId="15E9D829" w:rsidR="0037628A" w:rsidRPr="00A74CCC" w:rsidRDefault="00FE15E4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Phân tích sơ đồ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6BE50" w14:textId="72BE4DE9" w:rsidR="0037628A" w:rsidRPr="00A74CCC" w:rsidRDefault="00A74CCC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Quốc Bình</w:t>
            </w:r>
          </w:p>
        </w:tc>
      </w:tr>
      <w:tr w:rsidR="007A1DE8" w:rsidRPr="007A1DE8" w14:paraId="3405E2A6" w14:textId="77777777" w:rsidTr="000037A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6CDAD" w14:textId="42959947" w:rsidR="007A1DE8" w:rsidRPr="00A74CCC" w:rsidRDefault="00745AAE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08</w:t>
            </w:r>
            <w:r w:rsidR="00A74CCC" w:rsidRPr="00A74CCC">
              <w:rPr>
                <w:rFonts w:eastAsia="SimSun"/>
                <w:lang w:val="en-US"/>
              </w:rPr>
              <w:t>/03</w:t>
            </w:r>
            <w:r w:rsidR="00183543" w:rsidRPr="00A74CCC">
              <w:rPr>
                <w:rFonts w:eastAsia="SimSun"/>
                <w:lang w:val="en-US"/>
              </w:rPr>
              <w:t>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D606E" w14:textId="5FCFAEFE" w:rsidR="007A1DE8" w:rsidRPr="00A74CCC" w:rsidRDefault="00183543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A74CCC">
              <w:rPr>
                <w:rFonts w:eastAsia="SimSun"/>
                <w:lang w:val="en-US"/>
              </w:rPr>
              <w:t>1.</w:t>
            </w:r>
            <w:r w:rsidR="00A74CCC" w:rsidRPr="00A74CCC">
              <w:rPr>
                <w:rFonts w:eastAsia="SimSun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93C18" w14:textId="18FF4657" w:rsidR="007A1DE8" w:rsidRPr="00A74CCC" w:rsidRDefault="00A74CC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Cập nhật sơ đồ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4048" w14:textId="0C936BF9" w:rsidR="007A1DE8" w:rsidRPr="00A74CCC" w:rsidRDefault="00A74CC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A74CCC">
              <w:rPr>
                <w:rFonts w:eastAsia="SimSun"/>
                <w:lang w:val="en-US"/>
              </w:rPr>
              <w:t>Lê Hoàng Luật</w:t>
            </w:r>
          </w:p>
        </w:tc>
      </w:tr>
    </w:tbl>
    <w:p w14:paraId="60D4C1A2" w14:textId="77777777" w:rsidR="007A1DE8" w:rsidRDefault="007A1DE8">
      <w:pPr>
        <w:pStyle w:val="Title"/>
        <w:jc w:val="both"/>
        <w:rPr>
          <w:lang w:val="en-US"/>
        </w:rPr>
      </w:pPr>
    </w:p>
    <w:p w14:paraId="5D15610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183943EF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67EFE63D" w14:textId="77777777" w:rsidR="00C161AA" w:rsidRDefault="009E0D4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96097C2" w14:textId="77777777" w:rsidR="00C161AA" w:rsidRDefault="009E0D4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9AAF95F" w14:textId="77777777" w:rsidR="00C161AA" w:rsidRDefault="009E0D4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F2D69C8" w14:textId="77777777" w:rsidR="00C161AA" w:rsidRDefault="009E0D4F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C40074F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316F51FA" w14:textId="0EDD0A4B" w:rsidR="00BC6548" w:rsidRPr="00814148" w:rsidRDefault="005E2817" w:rsidP="00814148">
      <w:pPr>
        <w:pStyle w:val="Heading1"/>
        <w:rPr>
          <w:lang w:val="en-US"/>
        </w:rPr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bookmarkEnd w:id="1"/>
      <w:r w:rsidR="00814148">
        <w:rPr>
          <w:lang w:val="en-US"/>
        </w:rPr>
        <w:t>)</w:t>
      </w:r>
    </w:p>
    <w:p w14:paraId="3496A943" w14:textId="77777777" w:rsidR="00FD06E2" w:rsidRPr="00B44996" w:rsidRDefault="00FD06E2" w:rsidP="00FD06E2">
      <w:pPr>
        <w:pStyle w:val="Heading2"/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43C2E673" w14:textId="32ACF7B5" w:rsidR="00BC6548" w:rsidRDefault="00BC6548" w:rsidP="00FD06E2">
      <w:pPr>
        <w:spacing w:line="360" w:lineRule="auto"/>
        <w:rPr>
          <w:i/>
          <w:color w:val="0000FF"/>
          <w:lang w:val="en-US"/>
        </w:rPr>
      </w:pPr>
    </w:p>
    <w:p w14:paraId="1B27B70D" w14:textId="2CB99D8A" w:rsidR="00021C07" w:rsidRDefault="00BD592C">
      <w:pPr>
        <w:widowControl/>
        <w:rPr>
          <w:i/>
          <w:color w:val="0000FF"/>
          <w:lang w:val="en-US"/>
        </w:rPr>
      </w:pPr>
      <w:r>
        <w:rPr>
          <w:i/>
          <w:noProof/>
          <w:color w:val="0000FF"/>
          <w:lang w:eastAsia="vi-VN"/>
        </w:rPr>
        <w:drawing>
          <wp:inline distT="0" distB="0" distL="0" distR="0" wp14:anchorId="67DD7EC3" wp14:editId="2998AF97">
            <wp:extent cx="6279515" cy="63317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phong ma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798" cy="63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C07">
        <w:rPr>
          <w:i/>
          <w:color w:val="0000FF"/>
          <w:lang w:val="en-US"/>
        </w:rPr>
        <w:br w:type="page"/>
      </w:r>
    </w:p>
    <w:p w14:paraId="4E6DD958" w14:textId="77777777" w:rsidR="00BC6548" w:rsidRPr="00FD06E2" w:rsidRDefault="00BC6548" w:rsidP="00FD06E2">
      <w:pPr>
        <w:spacing w:line="360" w:lineRule="auto"/>
        <w:rPr>
          <w:i/>
          <w:color w:val="0000FF"/>
          <w:lang w:val="en-US"/>
        </w:rPr>
      </w:pPr>
    </w:p>
    <w:p w14:paraId="2036BE60" w14:textId="442EDECE"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p w14:paraId="2CBE1F3F" w14:textId="77777777" w:rsidR="00021C07" w:rsidRPr="00021C07" w:rsidRDefault="00021C07" w:rsidP="00021C07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3"/>
        <w:gridCol w:w="2296"/>
        <w:gridCol w:w="2073"/>
        <w:gridCol w:w="3706"/>
      </w:tblGrid>
      <w:tr w:rsidR="00FD06E2" w14:paraId="37E42C17" w14:textId="77777777">
        <w:tc>
          <w:tcPr>
            <w:tcW w:w="801" w:type="dxa"/>
          </w:tcPr>
          <w:p w14:paraId="6F3239CC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74E03E8B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59CC4904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0D19F54C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8E6AD4" w14:paraId="2D8B669C" w14:textId="77777777">
        <w:tc>
          <w:tcPr>
            <w:tcW w:w="801" w:type="dxa"/>
          </w:tcPr>
          <w:p w14:paraId="2AC83E76" w14:textId="4541D2A4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5F110078" w14:textId="1FF8592B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BenhNhan</w:t>
            </w:r>
          </w:p>
        </w:tc>
        <w:tc>
          <w:tcPr>
            <w:tcW w:w="2110" w:type="dxa"/>
          </w:tcPr>
          <w:p w14:paraId="2A4BE000" w14:textId="7BC93876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3BDD22C3" w14:textId="5361515B" w:rsidR="008E6AD4" w:rsidRPr="003657E1" w:rsidRDefault="00F4578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Thông tin </w:t>
            </w:r>
            <w:r w:rsidR="003657E1">
              <w:rPr>
                <w:lang w:val="en-US"/>
              </w:rPr>
              <w:t>Bệnh nhân</w:t>
            </w:r>
          </w:p>
        </w:tc>
      </w:tr>
      <w:tr w:rsidR="008E6AD4" w14:paraId="603FD004" w14:textId="77777777">
        <w:tc>
          <w:tcPr>
            <w:tcW w:w="801" w:type="dxa"/>
          </w:tcPr>
          <w:p w14:paraId="01B58202" w14:textId="2BB83FC3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2B4937A8" w14:textId="162B6547" w:rsidR="008E6AD4" w:rsidRDefault="00AA7341" w:rsidP="00AA734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5528D">
              <w:rPr>
                <w:lang w:val="en-US"/>
              </w:rPr>
              <w:t>enh</w:t>
            </w:r>
          </w:p>
        </w:tc>
        <w:tc>
          <w:tcPr>
            <w:tcW w:w="2110" w:type="dxa"/>
          </w:tcPr>
          <w:p w14:paraId="32E8F2F7" w14:textId="3169F0B8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2DBDAA6D" w14:textId="09FD70B2" w:rsidR="008E6AD4" w:rsidRPr="003657E1" w:rsidRDefault="003657E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Bệnh</w:t>
            </w:r>
          </w:p>
        </w:tc>
      </w:tr>
      <w:tr w:rsidR="008E6AD4" w14:paraId="27207AB6" w14:textId="77777777">
        <w:tc>
          <w:tcPr>
            <w:tcW w:w="801" w:type="dxa"/>
          </w:tcPr>
          <w:p w14:paraId="31BA7D24" w14:textId="1042A8AD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5A5F9017" w14:textId="3904AF5F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Thuo</w:t>
            </w:r>
            <w:r w:rsidR="008E6AD4">
              <w:rPr>
                <w:lang w:val="en-US"/>
              </w:rPr>
              <w:t>c</w:t>
            </w:r>
          </w:p>
        </w:tc>
        <w:tc>
          <w:tcPr>
            <w:tcW w:w="2110" w:type="dxa"/>
          </w:tcPr>
          <w:p w14:paraId="1F279D2C" w14:textId="00513C32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4DC55A27" w14:textId="01565360" w:rsidR="008E6AD4" w:rsidRPr="003657E1" w:rsidRDefault="003657E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Thuốc</w:t>
            </w:r>
          </w:p>
        </w:tc>
      </w:tr>
      <w:tr w:rsidR="008E6AD4" w14:paraId="4B1929CD" w14:textId="77777777">
        <w:tc>
          <w:tcPr>
            <w:tcW w:w="801" w:type="dxa"/>
          </w:tcPr>
          <w:p w14:paraId="6DF3DDBD" w14:textId="0595B175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3F8E9651" w14:textId="4B36D3C7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ĐonViTi</w:t>
            </w:r>
            <w:r w:rsidR="008E6AD4">
              <w:rPr>
                <w:lang w:val="en-US"/>
              </w:rPr>
              <w:t>nh</w:t>
            </w:r>
          </w:p>
        </w:tc>
        <w:tc>
          <w:tcPr>
            <w:tcW w:w="2110" w:type="dxa"/>
          </w:tcPr>
          <w:p w14:paraId="5C29889A" w14:textId="6D79A264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406A5A5B" w14:textId="3CB8CD74" w:rsidR="008E6AD4" w:rsidRPr="003657E1" w:rsidRDefault="003657E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Đơn vị </w:t>
            </w:r>
          </w:p>
        </w:tc>
      </w:tr>
      <w:tr w:rsidR="008E6AD4" w14:paraId="7DA03445" w14:textId="77777777">
        <w:tc>
          <w:tcPr>
            <w:tcW w:w="801" w:type="dxa"/>
          </w:tcPr>
          <w:p w14:paraId="3F610F77" w14:textId="6904E141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099B0FB7" w14:textId="5581AC9E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CachDu</w:t>
            </w:r>
            <w:r w:rsidR="008E6AD4">
              <w:rPr>
                <w:lang w:val="en-US"/>
              </w:rPr>
              <w:t>ng</w:t>
            </w:r>
          </w:p>
        </w:tc>
        <w:tc>
          <w:tcPr>
            <w:tcW w:w="2110" w:type="dxa"/>
          </w:tcPr>
          <w:p w14:paraId="1CB69DE6" w14:textId="0257B8CB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24D43FCC" w14:textId="02B2950B" w:rsidR="008E6AD4" w:rsidRPr="003657E1" w:rsidRDefault="003657E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Cách dùng thuốc</w:t>
            </w:r>
          </w:p>
        </w:tc>
      </w:tr>
      <w:tr w:rsidR="008E6AD4" w14:paraId="275396FB" w14:textId="77777777">
        <w:tc>
          <w:tcPr>
            <w:tcW w:w="801" w:type="dxa"/>
          </w:tcPr>
          <w:p w14:paraId="0F00E06B" w14:textId="40B6525D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2FAE129C" w14:textId="455F1E36" w:rsidR="008E6AD4" w:rsidRDefault="00A5528D" w:rsidP="00A5528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DanhSachKhamBe</w:t>
            </w:r>
            <w:r w:rsidR="008E6AD4">
              <w:rPr>
                <w:lang w:val="en-US"/>
              </w:rPr>
              <w:t>nh</w:t>
            </w:r>
          </w:p>
        </w:tc>
        <w:tc>
          <w:tcPr>
            <w:tcW w:w="2110" w:type="dxa"/>
          </w:tcPr>
          <w:p w14:paraId="440CA4D1" w14:textId="43A94504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341BBDF8" w14:textId="240826B2" w:rsidR="008E6AD4" w:rsidRPr="00A74CCC" w:rsidRDefault="00D80B55" w:rsidP="00FD06E2">
            <w:pPr>
              <w:pStyle w:val="BodyText"/>
              <w:spacing w:after="0"/>
            </w:pPr>
            <w:r w:rsidRPr="00A74CCC">
              <w:t>Danh sách bệnh nhân khám theo ngày</w:t>
            </w:r>
          </w:p>
        </w:tc>
      </w:tr>
      <w:tr w:rsidR="008E6AD4" w14:paraId="7EF0AD96" w14:textId="77777777">
        <w:tc>
          <w:tcPr>
            <w:tcW w:w="801" w:type="dxa"/>
          </w:tcPr>
          <w:p w14:paraId="51FD12D1" w14:textId="07269EA0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74C7BDA1" w14:textId="5D5813BB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PhieuKhamBenh</w:t>
            </w:r>
          </w:p>
        </w:tc>
        <w:tc>
          <w:tcPr>
            <w:tcW w:w="2110" w:type="dxa"/>
          </w:tcPr>
          <w:p w14:paraId="2DC2C44C" w14:textId="4FC9912E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23F1665C" w14:textId="1467F6EE" w:rsidR="008E6AD4" w:rsidRPr="00A74CCC" w:rsidRDefault="00D80B55" w:rsidP="00FD06E2">
            <w:pPr>
              <w:pStyle w:val="BodyText"/>
              <w:spacing w:after="0"/>
            </w:pPr>
            <w:r w:rsidRPr="00A74CCC">
              <w:t>Phiếu khám bệnh của bệnh nhân</w:t>
            </w:r>
          </w:p>
        </w:tc>
      </w:tr>
      <w:tr w:rsidR="008E6AD4" w14:paraId="17A1765C" w14:textId="77777777">
        <w:tc>
          <w:tcPr>
            <w:tcW w:w="801" w:type="dxa"/>
          </w:tcPr>
          <w:p w14:paraId="4F3BDB46" w14:textId="6C6FFD5B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4657DBB4" w14:textId="56CE508C" w:rsidR="008E6AD4" w:rsidRDefault="00A5528D" w:rsidP="00AA734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ToaThuoc</w:t>
            </w:r>
          </w:p>
        </w:tc>
        <w:tc>
          <w:tcPr>
            <w:tcW w:w="2110" w:type="dxa"/>
          </w:tcPr>
          <w:p w14:paraId="339468F9" w14:textId="02D36CAE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5F8BF777" w14:textId="68BAF41C" w:rsidR="008E6AD4" w:rsidRPr="00A74CCC" w:rsidRDefault="00D80B55" w:rsidP="00FD06E2">
            <w:pPr>
              <w:pStyle w:val="BodyText"/>
              <w:spacing w:after="0"/>
            </w:pPr>
            <w:r w:rsidRPr="00A74CCC">
              <w:t>Đơn thuốc theo phiếu khám bệnh</w:t>
            </w:r>
          </w:p>
        </w:tc>
      </w:tr>
      <w:tr w:rsidR="008E6AD4" w14:paraId="27EC3A9E" w14:textId="77777777">
        <w:tc>
          <w:tcPr>
            <w:tcW w:w="801" w:type="dxa"/>
          </w:tcPr>
          <w:p w14:paraId="40A6B857" w14:textId="684D6AD6" w:rsidR="008E6AD4" w:rsidRPr="008E6AD4" w:rsidRDefault="00AA734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56FAC961" w14:textId="41F264E9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HoaDonThanhToan</w:t>
            </w:r>
          </w:p>
        </w:tc>
        <w:tc>
          <w:tcPr>
            <w:tcW w:w="2110" w:type="dxa"/>
          </w:tcPr>
          <w:p w14:paraId="6E0C7E07" w14:textId="03FCEFF5" w:rsidR="008E6AD4" w:rsidRDefault="00631BF4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704BD30B" w14:textId="568B93D7" w:rsidR="008E6AD4" w:rsidRPr="00A74CCC" w:rsidRDefault="00EA6DB5" w:rsidP="00FD06E2">
            <w:pPr>
              <w:pStyle w:val="BodyText"/>
              <w:spacing w:after="0"/>
            </w:pPr>
            <w:r w:rsidRPr="00A74CCC">
              <w:t>Tiền thanh toán của phiếu khám bệnh</w:t>
            </w:r>
          </w:p>
        </w:tc>
      </w:tr>
      <w:tr w:rsidR="008E6AD4" w14:paraId="582A2D8B" w14:textId="77777777">
        <w:tc>
          <w:tcPr>
            <w:tcW w:w="801" w:type="dxa"/>
          </w:tcPr>
          <w:p w14:paraId="76C42DD7" w14:textId="4846B474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A7341">
              <w:rPr>
                <w:lang w:val="en-US"/>
              </w:rPr>
              <w:t>0</w:t>
            </w:r>
          </w:p>
        </w:tc>
        <w:tc>
          <w:tcPr>
            <w:tcW w:w="2110" w:type="dxa"/>
          </w:tcPr>
          <w:p w14:paraId="5F1F8EE9" w14:textId="7E5EB38C" w:rsid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Config</w:t>
            </w:r>
          </w:p>
        </w:tc>
        <w:tc>
          <w:tcPr>
            <w:tcW w:w="2110" w:type="dxa"/>
          </w:tcPr>
          <w:p w14:paraId="58BA5995" w14:textId="3EDAC299" w:rsidR="008E6AD4" w:rsidRDefault="00C2377F" w:rsidP="00FD06E2">
            <w:pPr>
              <w:pStyle w:val="BodyText"/>
              <w:spacing w:after="0"/>
            </w:pPr>
            <w:r w:rsidRPr="00631BF4">
              <w:t>Association</w:t>
            </w:r>
          </w:p>
        </w:tc>
        <w:tc>
          <w:tcPr>
            <w:tcW w:w="3847" w:type="dxa"/>
          </w:tcPr>
          <w:p w14:paraId="000B9A46" w14:textId="03EC6926" w:rsidR="008E6AD4" w:rsidRPr="00A74CCC" w:rsidRDefault="00EA6DB5" w:rsidP="00FD06E2">
            <w:pPr>
              <w:pStyle w:val="BodyText"/>
              <w:spacing w:after="0"/>
            </w:pPr>
            <w:r w:rsidRPr="00A74CCC">
              <w:t>Lưu thông tin các quy định, và hàm cài đặt quy định</w:t>
            </w:r>
          </w:p>
        </w:tc>
      </w:tr>
      <w:tr w:rsidR="008E6AD4" w14:paraId="1E0D0738" w14:textId="77777777">
        <w:tc>
          <w:tcPr>
            <w:tcW w:w="801" w:type="dxa"/>
          </w:tcPr>
          <w:p w14:paraId="680D752C" w14:textId="32A19779" w:rsidR="008E6AD4" w:rsidRPr="008E6AD4" w:rsidRDefault="008E6AD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A7341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6754FAC4" w14:textId="1E3D2C31" w:rsidR="008E6AD4" w:rsidRDefault="00A5528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BaoCao</w:t>
            </w:r>
          </w:p>
        </w:tc>
        <w:tc>
          <w:tcPr>
            <w:tcW w:w="2110" w:type="dxa"/>
          </w:tcPr>
          <w:p w14:paraId="42250C9E" w14:textId="26647358" w:rsidR="008E6AD4" w:rsidRPr="00631BF4" w:rsidRDefault="00631BF4" w:rsidP="00FD06E2">
            <w:pPr>
              <w:pStyle w:val="BodyText"/>
              <w:spacing w:after="0"/>
              <w:rPr>
                <w:lang w:val="en-US"/>
              </w:rPr>
            </w:pPr>
            <w:r w:rsidRPr="00631BF4">
              <w:rPr>
                <w:lang w:val="en-US"/>
              </w:rPr>
              <w:t>Dependency</w:t>
            </w:r>
          </w:p>
        </w:tc>
        <w:tc>
          <w:tcPr>
            <w:tcW w:w="3847" w:type="dxa"/>
          </w:tcPr>
          <w:p w14:paraId="2261D3F4" w14:textId="49D18FD7" w:rsidR="008E6AD4" w:rsidRPr="00EA6DB5" w:rsidRDefault="00EA6DB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Chạy các báo cáo</w:t>
            </w:r>
          </w:p>
        </w:tc>
      </w:tr>
      <w:tr w:rsidR="00AA7341" w14:paraId="6C466B97" w14:textId="77777777" w:rsidTr="00C2377F">
        <w:tc>
          <w:tcPr>
            <w:tcW w:w="801" w:type="dxa"/>
            <w:vAlign w:val="center"/>
          </w:tcPr>
          <w:p w14:paraId="1B922B90" w14:textId="649A6EAC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  <w:vAlign w:val="center"/>
          </w:tcPr>
          <w:p w14:paraId="519DFDB7" w14:textId="19467471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Bệnh 1</w:t>
            </w:r>
          </w:p>
        </w:tc>
        <w:tc>
          <w:tcPr>
            <w:tcW w:w="2110" w:type="dxa"/>
            <w:vAlign w:val="center"/>
          </w:tcPr>
          <w:p w14:paraId="351B3D7B" w14:textId="5E946A10" w:rsidR="00AA7341" w:rsidRPr="00C2377F" w:rsidRDefault="00C2377F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</w:t>
            </w:r>
          </w:p>
        </w:tc>
        <w:tc>
          <w:tcPr>
            <w:tcW w:w="3847" w:type="dxa"/>
            <w:vAlign w:val="center"/>
          </w:tcPr>
          <w:p w14:paraId="71127604" w14:textId="0E300094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bệnh 1</w:t>
            </w:r>
          </w:p>
        </w:tc>
      </w:tr>
      <w:tr w:rsidR="00AA7341" w14:paraId="05A85B82" w14:textId="77777777" w:rsidTr="00C2377F">
        <w:tc>
          <w:tcPr>
            <w:tcW w:w="801" w:type="dxa"/>
            <w:vAlign w:val="center"/>
          </w:tcPr>
          <w:p w14:paraId="3995BBF8" w14:textId="26CB310B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  <w:vAlign w:val="center"/>
          </w:tcPr>
          <w:p w14:paraId="4058D8C8" w14:textId="4607F6A2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Bệnh 2</w:t>
            </w:r>
          </w:p>
        </w:tc>
        <w:tc>
          <w:tcPr>
            <w:tcW w:w="2110" w:type="dxa"/>
            <w:vAlign w:val="center"/>
          </w:tcPr>
          <w:p w14:paraId="2B8159A2" w14:textId="1E516FA7" w:rsidR="00AA7341" w:rsidRPr="00C2377F" w:rsidRDefault="00C2377F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</w:t>
            </w:r>
          </w:p>
        </w:tc>
        <w:tc>
          <w:tcPr>
            <w:tcW w:w="3847" w:type="dxa"/>
            <w:vAlign w:val="center"/>
          </w:tcPr>
          <w:p w14:paraId="1C5861B0" w14:textId="5332BA8E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bệnh 2</w:t>
            </w:r>
          </w:p>
        </w:tc>
      </w:tr>
      <w:tr w:rsidR="00AA7341" w14:paraId="2EE207F6" w14:textId="77777777" w:rsidTr="00C2377F">
        <w:tc>
          <w:tcPr>
            <w:tcW w:w="801" w:type="dxa"/>
            <w:vAlign w:val="center"/>
          </w:tcPr>
          <w:p w14:paraId="61AA199B" w14:textId="30583971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  <w:vAlign w:val="center"/>
          </w:tcPr>
          <w:p w14:paraId="55A53476" w14:textId="615BFCCF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Bệnh 3</w:t>
            </w:r>
          </w:p>
        </w:tc>
        <w:tc>
          <w:tcPr>
            <w:tcW w:w="2110" w:type="dxa"/>
            <w:vAlign w:val="center"/>
          </w:tcPr>
          <w:p w14:paraId="3DDA74F3" w14:textId="50CD0486" w:rsidR="00AA7341" w:rsidRPr="00C2377F" w:rsidRDefault="00C2377F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</w:t>
            </w:r>
          </w:p>
        </w:tc>
        <w:tc>
          <w:tcPr>
            <w:tcW w:w="3847" w:type="dxa"/>
            <w:vAlign w:val="center"/>
          </w:tcPr>
          <w:p w14:paraId="00C55F34" w14:textId="6F056BDD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bệnh 3</w:t>
            </w:r>
          </w:p>
        </w:tc>
      </w:tr>
      <w:tr w:rsidR="00AA7341" w14:paraId="784216D1" w14:textId="77777777" w:rsidTr="00C2377F">
        <w:tc>
          <w:tcPr>
            <w:tcW w:w="801" w:type="dxa"/>
            <w:vAlign w:val="center"/>
          </w:tcPr>
          <w:p w14:paraId="10478637" w14:textId="1A72585F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  <w:vAlign w:val="center"/>
          </w:tcPr>
          <w:p w14:paraId="22F4B364" w14:textId="5B7CCEE1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Bệnh 4</w:t>
            </w:r>
          </w:p>
        </w:tc>
        <w:tc>
          <w:tcPr>
            <w:tcW w:w="2110" w:type="dxa"/>
            <w:vAlign w:val="center"/>
          </w:tcPr>
          <w:p w14:paraId="2092BAC7" w14:textId="248500E7" w:rsidR="00AA7341" w:rsidRPr="00C2377F" w:rsidRDefault="00C2377F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</w:t>
            </w:r>
          </w:p>
        </w:tc>
        <w:tc>
          <w:tcPr>
            <w:tcW w:w="3847" w:type="dxa"/>
            <w:vAlign w:val="center"/>
          </w:tcPr>
          <w:p w14:paraId="381427A8" w14:textId="1C0C20B6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bệnh 4</w:t>
            </w:r>
          </w:p>
        </w:tc>
      </w:tr>
      <w:tr w:rsidR="00AA7341" w14:paraId="3602ECE6" w14:textId="77777777" w:rsidTr="00C2377F">
        <w:tc>
          <w:tcPr>
            <w:tcW w:w="801" w:type="dxa"/>
            <w:vAlign w:val="center"/>
          </w:tcPr>
          <w:p w14:paraId="79B9DDEB" w14:textId="6A65A491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  <w:vAlign w:val="center"/>
          </w:tcPr>
          <w:p w14:paraId="6A837961" w14:textId="22BA9151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Bệnh 5</w:t>
            </w:r>
          </w:p>
        </w:tc>
        <w:tc>
          <w:tcPr>
            <w:tcW w:w="2110" w:type="dxa"/>
            <w:vAlign w:val="center"/>
          </w:tcPr>
          <w:p w14:paraId="50D46590" w14:textId="5F99D788" w:rsidR="00AA7341" w:rsidRPr="00C2377F" w:rsidRDefault="00C2377F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</w:t>
            </w:r>
          </w:p>
        </w:tc>
        <w:tc>
          <w:tcPr>
            <w:tcW w:w="3847" w:type="dxa"/>
            <w:vAlign w:val="center"/>
          </w:tcPr>
          <w:p w14:paraId="7F4931A8" w14:textId="43A12CEA" w:rsidR="00AA7341" w:rsidRDefault="00AA7341" w:rsidP="00C2377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bệnh 5</w:t>
            </w:r>
          </w:p>
        </w:tc>
      </w:tr>
    </w:tbl>
    <w:p w14:paraId="5F19793E" w14:textId="77777777" w:rsidR="00021C07" w:rsidRDefault="00021C07" w:rsidP="00021C07">
      <w:bookmarkStart w:id="4" w:name="_Toc172872218"/>
    </w:p>
    <w:p w14:paraId="7E67F8B5" w14:textId="77777777" w:rsidR="00021C07" w:rsidRDefault="00021C07">
      <w:pPr>
        <w:widowControl/>
        <w:rPr>
          <w:rFonts w:ascii="Arial" w:hAnsi="Arial"/>
          <w:b/>
          <w:sz w:val="22"/>
        </w:rPr>
      </w:pPr>
      <w:r>
        <w:br w:type="page"/>
      </w:r>
    </w:p>
    <w:p w14:paraId="49870CB9" w14:textId="47BC327F" w:rsidR="002A0684" w:rsidRPr="00C2377F" w:rsidRDefault="00FD06E2" w:rsidP="00B001F4">
      <w:pPr>
        <w:pStyle w:val="Heading2"/>
      </w:pPr>
      <w:r>
        <w:lastRenderedPageBreak/>
        <w:t>Mô tả chi tiết từng lớp đối tượng</w:t>
      </w:r>
      <w:bookmarkEnd w:id="4"/>
    </w:p>
    <w:p w14:paraId="26BABABC" w14:textId="4E149012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Bệnh nhân</w:t>
      </w:r>
    </w:p>
    <w:p w14:paraId="32F7E121" w14:textId="77777777" w:rsidR="009514BF" w:rsidRPr="00252844" w:rsidRDefault="009514BF" w:rsidP="009514BF">
      <w:pPr>
        <w:rPr>
          <w:b/>
          <w:lang w:val="en-US"/>
        </w:rPr>
      </w:pPr>
      <w:r w:rsidRPr="00252844">
        <w:rPr>
          <w:b/>
          <w:lang w:val="en-US"/>
        </w:rPr>
        <w:t>Thuộc tính</w:t>
      </w:r>
    </w:p>
    <w:p w14:paraId="2107D706" w14:textId="77777777" w:rsidR="006A635C" w:rsidRDefault="006A635C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A635C" w:rsidRPr="00F535E3" w14:paraId="609F48DA" w14:textId="77777777" w:rsidTr="00252844">
        <w:tc>
          <w:tcPr>
            <w:tcW w:w="733" w:type="dxa"/>
          </w:tcPr>
          <w:p w14:paraId="44D0B601" w14:textId="77777777" w:rsidR="006A635C" w:rsidRPr="00F535E3" w:rsidRDefault="006A635C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15E32061" w14:textId="09A5FC28" w:rsidR="006A635C" w:rsidRPr="00F535E3" w:rsidRDefault="006A635C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19536E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thuốc tính</w:t>
            </w:r>
          </w:p>
        </w:tc>
        <w:tc>
          <w:tcPr>
            <w:tcW w:w="1629" w:type="dxa"/>
          </w:tcPr>
          <w:p w14:paraId="455DDED0" w14:textId="4EA6DBE9" w:rsidR="006A635C" w:rsidRPr="00F535E3" w:rsidRDefault="008C56F5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3D39A688" w14:textId="77777777" w:rsidR="006A635C" w:rsidRPr="00F535E3" w:rsidRDefault="006A635C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67B6887E" w14:textId="77777777" w:rsidR="006A635C" w:rsidRPr="00F535E3" w:rsidRDefault="006A635C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A635C" w:rsidRPr="00F535E3" w14:paraId="3011F253" w14:textId="77777777" w:rsidTr="00252844">
        <w:tc>
          <w:tcPr>
            <w:tcW w:w="733" w:type="dxa"/>
          </w:tcPr>
          <w:p w14:paraId="0FEA4312" w14:textId="5EECDB07" w:rsidR="006A635C" w:rsidRDefault="0025284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291BC3C3" w14:textId="77777777" w:rsidR="006A635C" w:rsidRDefault="006A635C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2931C87D" w14:textId="15AB8CE0" w:rsidR="006A635C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</w:t>
            </w:r>
            <w:r w:rsidR="00252844">
              <w:rPr>
                <w:iCs/>
                <w:color w:val="000000" w:themeColor="text1"/>
                <w:lang w:val="en-US"/>
              </w:rPr>
              <w:t>rivate</w:t>
            </w:r>
          </w:p>
        </w:tc>
        <w:tc>
          <w:tcPr>
            <w:tcW w:w="1748" w:type="dxa"/>
          </w:tcPr>
          <w:p w14:paraId="75E5232C" w14:textId="6ECDFB88" w:rsidR="006A635C" w:rsidRPr="00F535E3" w:rsidRDefault="006A635C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2833EED" w14:textId="372C1B6C" w:rsidR="006A635C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Mã bệnh nhân</w:t>
            </w:r>
          </w:p>
        </w:tc>
      </w:tr>
      <w:tr w:rsidR="00252844" w:rsidRPr="00F535E3" w14:paraId="2A6BAB3F" w14:textId="77777777" w:rsidTr="00252844">
        <w:tc>
          <w:tcPr>
            <w:tcW w:w="733" w:type="dxa"/>
          </w:tcPr>
          <w:p w14:paraId="3B8A271B" w14:textId="4B0F9578" w:rsidR="00252844" w:rsidRPr="00F535E3" w:rsidRDefault="0025284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3E0AFF31" w14:textId="4A8722FD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TenBenhNhan</w:t>
            </w:r>
          </w:p>
        </w:tc>
        <w:tc>
          <w:tcPr>
            <w:tcW w:w="1629" w:type="dxa"/>
          </w:tcPr>
          <w:p w14:paraId="46ECC01C" w14:textId="15F4CD2C" w:rsidR="00252844" w:rsidRPr="00F535E3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</w:t>
            </w:r>
            <w:r w:rsidR="00252844">
              <w:rPr>
                <w:iCs/>
                <w:color w:val="000000" w:themeColor="text1"/>
                <w:lang w:val="en-US"/>
              </w:rPr>
              <w:t>rivate</w:t>
            </w:r>
          </w:p>
        </w:tc>
        <w:tc>
          <w:tcPr>
            <w:tcW w:w="1748" w:type="dxa"/>
          </w:tcPr>
          <w:p w14:paraId="0392CCB0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1C33F99" w14:textId="29F29DC3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Họ và Tên bệnh nhân</w:t>
            </w:r>
          </w:p>
        </w:tc>
      </w:tr>
      <w:tr w:rsidR="00252844" w:rsidRPr="00F535E3" w14:paraId="2ED46E3C" w14:textId="77777777" w:rsidTr="00252844">
        <w:tc>
          <w:tcPr>
            <w:tcW w:w="733" w:type="dxa"/>
          </w:tcPr>
          <w:p w14:paraId="7F95617B" w14:textId="26341A97" w:rsidR="00252844" w:rsidRPr="00F535E3" w:rsidRDefault="0025284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20C9A478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GioiTinh</w:t>
            </w:r>
          </w:p>
        </w:tc>
        <w:tc>
          <w:tcPr>
            <w:tcW w:w="1629" w:type="dxa"/>
          </w:tcPr>
          <w:p w14:paraId="72B761F0" w14:textId="511FDB4E" w:rsidR="00252844" w:rsidRPr="00F535E3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</w:t>
            </w:r>
            <w:r w:rsidR="00252844">
              <w:rPr>
                <w:iCs/>
                <w:color w:val="000000" w:themeColor="text1"/>
                <w:lang w:val="en-US"/>
              </w:rPr>
              <w:t>rivate</w:t>
            </w:r>
          </w:p>
        </w:tc>
        <w:tc>
          <w:tcPr>
            <w:tcW w:w="1748" w:type="dxa"/>
          </w:tcPr>
          <w:p w14:paraId="003525EF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11FCEB1D" w14:textId="648B0188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Giới tính</w:t>
            </w:r>
          </w:p>
        </w:tc>
      </w:tr>
      <w:tr w:rsidR="00252844" w:rsidRPr="00F535E3" w14:paraId="3AD00555" w14:textId="77777777" w:rsidTr="00252844">
        <w:tc>
          <w:tcPr>
            <w:tcW w:w="733" w:type="dxa"/>
          </w:tcPr>
          <w:p w14:paraId="2695CC92" w14:textId="14A37879" w:rsidR="00252844" w:rsidRPr="00F535E3" w:rsidRDefault="0025284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8" w:type="dxa"/>
          </w:tcPr>
          <w:p w14:paraId="5BD5C1BF" w14:textId="754A1505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NamSinh</w:t>
            </w:r>
          </w:p>
        </w:tc>
        <w:tc>
          <w:tcPr>
            <w:tcW w:w="1629" w:type="dxa"/>
          </w:tcPr>
          <w:p w14:paraId="3276ABE2" w14:textId="3462170E" w:rsidR="00252844" w:rsidRPr="00F535E3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</w:t>
            </w:r>
            <w:r w:rsidR="00252844">
              <w:rPr>
                <w:iCs/>
                <w:color w:val="000000" w:themeColor="text1"/>
                <w:lang w:val="en-US"/>
              </w:rPr>
              <w:t>rivate</w:t>
            </w:r>
          </w:p>
        </w:tc>
        <w:tc>
          <w:tcPr>
            <w:tcW w:w="1748" w:type="dxa"/>
          </w:tcPr>
          <w:p w14:paraId="0DACBB5F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369CDCD1" w14:textId="3A041E6C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Năm sinh</w:t>
            </w:r>
          </w:p>
        </w:tc>
      </w:tr>
      <w:tr w:rsidR="00252844" w:rsidRPr="00F535E3" w14:paraId="4057F464" w14:textId="77777777" w:rsidTr="00252844">
        <w:tc>
          <w:tcPr>
            <w:tcW w:w="733" w:type="dxa"/>
          </w:tcPr>
          <w:p w14:paraId="59696BB0" w14:textId="74F9EBD4" w:rsidR="00252844" w:rsidRPr="00F535E3" w:rsidRDefault="0025284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8" w:type="dxa"/>
          </w:tcPr>
          <w:p w14:paraId="3C5528A9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DiaChi</w:t>
            </w:r>
          </w:p>
        </w:tc>
        <w:tc>
          <w:tcPr>
            <w:tcW w:w="1629" w:type="dxa"/>
          </w:tcPr>
          <w:p w14:paraId="2A05C08D" w14:textId="5902B760" w:rsidR="00252844" w:rsidRPr="00F535E3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</w:t>
            </w:r>
            <w:r w:rsidR="00252844">
              <w:rPr>
                <w:iCs/>
                <w:color w:val="000000" w:themeColor="text1"/>
                <w:lang w:val="en-US"/>
              </w:rPr>
              <w:t>rivate</w:t>
            </w:r>
          </w:p>
        </w:tc>
        <w:tc>
          <w:tcPr>
            <w:tcW w:w="1748" w:type="dxa"/>
          </w:tcPr>
          <w:p w14:paraId="39B89CF1" w14:textId="77777777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A699A78" w14:textId="763F25B6" w:rsidR="00252844" w:rsidRPr="00F535E3" w:rsidRDefault="0025284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Địa chỉ</w:t>
            </w:r>
          </w:p>
        </w:tc>
      </w:tr>
    </w:tbl>
    <w:p w14:paraId="5CA48088" w14:textId="77777777" w:rsidR="000E54BD" w:rsidRDefault="000E54BD">
      <w:pPr>
        <w:widowControl/>
        <w:rPr>
          <w:lang w:val="en-US"/>
        </w:rPr>
      </w:pPr>
    </w:p>
    <w:p w14:paraId="7118F7E0" w14:textId="77777777" w:rsidR="000E54BD" w:rsidRPr="00252844" w:rsidRDefault="000E54BD">
      <w:pPr>
        <w:widowControl/>
        <w:rPr>
          <w:b/>
          <w:lang w:val="en-US"/>
        </w:rPr>
      </w:pPr>
      <w:r w:rsidRPr="00252844">
        <w:rPr>
          <w:b/>
          <w:lang w:val="en-US"/>
        </w:rPr>
        <w:t>Phương thức</w:t>
      </w:r>
    </w:p>
    <w:p w14:paraId="1CB08DA9" w14:textId="77777777" w:rsidR="00252844" w:rsidRDefault="00252844" w:rsidP="00C2377F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737"/>
        <w:gridCol w:w="1849"/>
        <w:gridCol w:w="3635"/>
      </w:tblGrid>
      <w:tr w:rsidR="0019536E" w14:paraId="5BF595AC" w14:textId="77777777" w:rsidTr="0019536E">
        <w:tc>
          <w:tcPr>
            <w:tcW w:w="959" w:type="dxa"/>
          </w:tcPr>
          <w:p w14:paraId="12F59836" w14:textId="1E06A5AB" w:rsidR="0019536E" w:rsidRDefault="0019536E" w:rsidP="00252844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737" w:type="dxa"/>
          </w:tcPr>
          <w:p w14:paraId="72DCFE85" w14:textId="04975BAB" w:rsidR="0019536E" w:rsidRDefault="0019536E" w:rsidP="0019536E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849" w:type="dxa"/>
          </w:tcPr>
          <w:p w14:paraId="231D2948" w14:textId="41C5EC96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3635" w:type="dxa"/>
          </w:tcPr>
          <w:p w14:paraId="2284CE93" w14:textId="0C48D4DB" w:rsidR="0019536E" w:rsidRDefault="0019536E" w:rsidP="00252844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19536E" w14:paraId="05E6584F" w14:textId="77777777" w:rsidTr="0019536E">
        <w:tc>
          <w:tcPr>
            <w:tcW w:w="959" w:type="dxa"/>
          </w:tcPr>
          <w:p w14:paraId="777BD121" w14:textId="5D930B38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37" w:type="dxa"/>
          </w:tcPr>
          <w:p w14:paraId="6412E389" w14:textId="59DC1B25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ThemBenhNhan</w:t>
            </w:r>
          </w:p>
        </w:tc>
        <w:tc>
          <w:tcPr>
            <w:tcW w:w="1849" w:type="dxa"/>
          </w:tcPr>
          <w:p w14:paraId="43AFE50C" w14:textId="41578BA0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35" w:type="dxa"/>
          </w:tcPr>
          <w:p w14:paraId="77DD7535" w14:textId="7053898F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Thêm bệnh nhân</w:t>
            </w:r>
          </w:p>
        </w:tc>
      </w:tr>
      <w:tr w:rsidR="0019536E" w14:paraId="697DDFDF" w14:textId="77777777" w:rsidTr="0019536E">
        <w:tc>
          <w:tcPr>
            <w:tcW w:w="959" w:type="dxa"/>
          </w:tcPr>
          <w:p w14:paraId="70D69175" w14:textId="6D225156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7" w:type="dxa"/>
          </w:tcPr>
          <w:p w14:paraId="72972FA2" w14:textId="3A7AA205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CapNhatBenhNhan</w:t>
            </w:r>
          </w:p>
        </w:tc>
        <w:tc>
          <w:tcPr>
            <w:tcW w:w="1849" w:type="dxa"/>
          </w:tcPr>
          <w:p w14:paraId="2D0B5D0D" w14:textId="71017103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35" w:type="dxa"/>
          </w:tcPr>
          <w:p w14:paraId="46B0035D" w14:textId="2BC604E3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Cập nhật bệnh nhân</w:t>
            </w:r>
          </w:p>
        </w:tc>
      </w:tr>
      <w:tr w:rsidR="0019536E" w14:paraId="4074A56F" w14:textId="77777777" w:rsidTr="0019536E">
        <w:tc>
          <w:tcPr>
            <w:tcW w:w="959" w:type="dxa"/>
          </w:tcPr>
          <w:p w14:paraId="26AFBB8E" w14:textId="55FB6C90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37" w:type="dxa"/>
          </w:tcPr>
          <w:p w14:paraId="3EBAF2C1" w14:textId="7CD45C24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XoaBenhNhan</w:t>
            </w:r>
          </w:p>
        </w:tc>
        <w:tc>
          <w:tcPr>
            <w:tcW w:w="1849" w:type="dxa"/>
          </w:tcPr>
          <w:p w14:paraId="24FFAA7C" w14:textId="233B9B99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635" w:type="dxa"/>
          </w:tcPr>
          <w:p w14:paraId="7F3C1EC0" w14:textId="76AF237C" w:rsidR="0019536E" w:rsidRDefault="0019536E" w:rsidP="0025284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Xóa bệnh nhân</w:t>
            </w:r>
          </w:p>
        </w:tc>
      </w:tr>
    </w:tbl>
    <w:p w14:paraId="4D521662" w14:textId="3A6132FC" w:rsidR="000D385F" w:rsidRDefault="000D385F" w:rsidP="00252844">
      <w:pPr>
        <w:widowControl/>
        <w:rPr>
          <w:lang w:val="en-US"/>
        </w:rPr>
      </w:pPr>
    </w:p>
    <w:p w14:paraId="3DEDAF7C" w14:textId="77777777" w:rsidR="00491E0B" w:rsidRDefault="00491E0B" w:rsidP="00252844">
      <w:pPr>
        <w:widowControl/>
        <w:rPr>
          <w:lang w:val="en-US"/>
        </w:rPr>
      </w:pPr>
    </w:p>
    <w:p w14:paraId="6271FBE4" w14:textId="77777777" w:rsidR="00491E0B" w:rsidRDefault="00491E0B" w:rsidP="00252844">
      <w:pPr>
        <w:widowControl/>
        <w:rPr>
          <w:lang w:val="en-US"/>
        </w:rPr>
      </w:pPr>
    </w:p>
    <w:p w14:paraId="49D93D7C" w14:textId="77777777" w:rsidR="00491E0B" w:rsidRPr="00252844" w:rsidRDefault="00491E0B" w:rsidP="00252844">
      <w:pPr>
        <w:widowControl/>
        <w:rPr>
          <w:lang w:val="en-US"/>
        </w:rPr>
      </w:pPr>
    </w:p>
    <w:p w14:paraId="14DED119" w14:textId="2D1D8E78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Loại bệnh</w:t>
      </w:r>
    </w:p>
    <w:p w14:paraId="6A847EB6" w14:textId="77777777" w:rsidR="009514BF" w:rsidRPr="0019536E" w:rsidRDefault="009514BF" w:rsidP="009514BF">
      <w:pPr>
        <w:rPr>
          <w:b/>
          <w:lang w:val="en-US"/>
        </w:rPr>
      </w:pPr>
      <w:r w:rsidRPr="0019536E">
        <w:rPr>
          <w:b/>
          <w:lang w:val="en-US"/>
        </w:rPr>
        <w:t>Thuộc tính</w:t>
      </w:r>
    </w:p>
    <w:p w14:paraId="70A4DD97" w14:textId="77777777" w:rsidR="00C36B46" w:rsidRDefault="00C36B46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C36B46" w:rsidRPr="00F535E3" w14:paraId="058AAD79" w14:textId="77777777" w:rsidTr="00252844">
        <w:tc>
          <w:tcPr>
            <w:tcW w:w="733" w:type="dxa"/>
          </w:tcPr>
          <w:p w14:paraId="2E3695B8" w14:textId="77777777" w:rsidR="00C36B46" w:rsidRPr="00F535E3" w:rsidRDefault="00C36B4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7F1A72F8" w14:textId="37F14F06" w:rsidR="00C36B46" w:rsidRPr="00F535E3" w:rsidRDefault="00C36B4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19536E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thuốc tính</w:t>
            </w:r>
          </w:p>
        </w:tc>
        <w:tc>
          <w:tcPr>
            <w:tcW w:w="1629" w:type="dxa"/>
          </w:tcPr>
          <w:p w14:paraId="34B9825A" w14:textId="36AD7EEB" w:rsidR="00C36B46" w:rsidRPr="00F535E3" w:rsidRDefault="00C36B4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4BCA884B" w14:textId="77777777" w:rsidR="00C36B46" w:rsidRPr="00F535E3" w:rsidRDefault="00C36B4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33DB77AB" w14:textId="77777777" w:rsidR="00C36B46" w:rsidRPr="00F535E3" w:rsidRDefault="00C36B4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C36B46" w:rsidRPr="00F535E3" w14:paraId="1343D3A1" w14:textId="77777777" w:rsidTr="00252844">
        <w:tc>
          <w:tcPr>
            <w:tcW w:w="733" w:type="dxa"/>
          </w:tcPr>
          <w:p w14:paraId="2B096347" w14:textId="7B81F913" w:rsidR="00C36B46" w:rsidRDefault="0019536E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22325F5B" w14:textId="77777777" w:rsidR="00C36B46" w:rsidRDefault="00C36B4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LoaiBenh</w:t>
            </w:r>
          </w:p>
        </w:tc>
        <w:tc>
          <w:tcPr>
            <w:tcW w:w="1629" w:type="dxa"/>
          </w:tcPr>
          <w:p w14:paraId="0180E142" w14:textId="268E11E2" w:rsidR="00C36B46" w:rsidRDefault="0019536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Protected</w:t>
            </w:r>
          </w:p>
        </w:tc>
        <w:tc>
          <w:tcPr>
            <w:tcW w:w="1748" w:type="dxa"/>
          </w:tcPr>
          <w:p w14:paraId="484E411F" w14:textId="77777777" w:rsidR="00C36B46" w:rsidRPr="00F535E3" w:rsidRDefault="00C36B4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D25192D" w14:textId="77777777" w:rsidR="00C36B46" w:rsidRDefault="00C36B4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</w:tr>
    </w:tbl>
    <w:p w14:paraId="2EC890AC" w14:textId="704F9671" w:rsidR="000D385F" w:rsidRPr="0019536E" w:rsidRDefault="00D44FF9" w:rsidP="00C2377F">
      <w:pPr>
        <w:widowControl/>
        <w:rPr>
          <w:b/>
          <w:lang w:val="en-US"/>
        </w:rPr>
      </w:pPr>
      <w:r>
        <w:rPr>
          <w:lang w:val="en-US"/>
        </w:rPr>
        <w:br/>
      </w:r>
      <w:r w:rsidRPr="0019536E">
        <w:rPr>
          <w:b/>
          <w:lang w:val="en-US"/>
        </w:rPr>
        <w:t>Phương thức</w:t>
      </w:r>
    </w:p>
    <w:p w14:paraId="384B6E61" w14:textId="77777777" w:rsidR="00C2377F" w:rsidRDefault="00C2377F" w:rsidP="00C2377F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19536E" w14:paraId="66FB76A4" w14:textId="77777777" w:rsidTr="0019536E">
        <w:tc>
          <w:tcPr>
            <w:tcW w:w="842" w:type="dxa"/>
          </w:tcPr>
          <w:p w14:paraId="7775E222" w14:textId="77777777" w:rsidR="0019536E" w:rsidRDefault="0019536E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0071322F" w14:textId="77777777" w:rsidR="0019536E" w:rsidRDefault="0019536E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434" w:type="dxa"/>
          </w:tcPr>
          <w:p w14:paraId="119EE40F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845" w:type="dxa"/>
          </w:tcPr>
          <w:p w14:paraId="179FC2A8" w14:textId="2FB97769" w:rsidR="0019536E" w:rsidRDefault="0019536E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19536E" w14:paraId="413B32C6" w14:textId="77777777" w:rsidTr="0019536E">
        <w:tc>
          <w:tcPr>
            <w:tcW w:w="842" w:type="dxa"/>
          </w:tcPr>
          <w:p w14:paraId="58035E56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1446E8DB" w14:textId="17A3885B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434" w:type="dxa"/>
          </w:tcPr>
          <w:p w14:paraId="7F5FC457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17FC32F2" w14:textId="6B45B459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Thêm bệnh / Cần được cài đặt</w:t>
            </w:r>
          </w:p>
        </w:tc>
      </w:tr>
      <w:tr w:rsidR="0019536E" w14:paraId="604407DF" w14:textId="77777777" w:rsidTr="0019536E">
        <w:tc>
          <w:tcPr>
            <w:tcW w:w="842" w:type="dxa"/>
          </w:tcPr>
          <w:p w14:paraId="1717AD00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02548F07" w14:textId="583A8695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</w:t>
            </w:r>
          </w:p>
        </w:tc>
        <w:tc>
          <w:tcPr>
            <w:tcW w:w="1434" w:type="dxa"/>
          </w:tcPr>
          <w:p w14:paraId="00FFB199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6C4CFAF2" w14:textId="1862D646" w:rsidR="0019536E" w:rsidRDefault="0019536E" w:rsidP="0019536E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Cập nhật bệnh / Cần được cài đặt</w:t>
            </w:r>
          </w:p>
        </w:tc>
      </w:tr>
      <w:tr w:rsidR="0019536E" w14:paraId="0B3B8A8A" w14:textId="77777777" w:rsidTr="0019536E">
        <w:tc>
          <w:tcPr>
            <w:tcW w:w="842" w:type="dxa"/>
          </w:tcPr>
          <w:p w14:paraId="2CEEEDAC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9" w:type="dxa"/>
          </w:tcPr>
          <w:p w14:paraId="6520BC65" w14:textId="792C93FB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Xoa</w:t>
            </w:r>
          </w:p>
        </w:tc>
        <w:tc>
          <w:tcPr>
            <w:tcW w:w="1434" w:type="dxa"/>
          </w:tcPr>
          <w:p w14:paraId="33E85186" w14:textId="77777777" w:rsidR="0019536E" w:rsidRDefault="0019536E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728C4B8E" w14:textId="22C302FD" w:rsidR="0019536E" w:rsidRDefault="0019536E" w:rsidP="0019536E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Xóa bệnh / Cần được cài đặt</w:t>
            </w:r>
          </w:p>
        </w:tc>
      </w:tr>
    </w:tbl>
    <w:p w14:paraId="40D6467F" w14:textId="77777777" w:rsidR="00C2377F" w:rsidRDefault="00C2377F" w:rsidP="00C2377F">
      <w:pPr>
        <w:widowControl/>
        <w:rPr>
          <w:lang w:val="en-US"/>
        </w:rPr>
      </w:pPr>
    </w:p>
    <w:p w14:paraId="72EE1ACE" w14:textId="77777777" w:rsidR="00C2377F" w:rsidRDefault="00C2377F" w:rsidP="00C2377F">
      <w:pPr>
        <w:widowControl/>
        <w:rPr>
          <w:lang w:val="en-US"/>
        </w:rPr>
      </w:pPr>
    </w:p>
    <w:p w14:paraId="7B638CEB" w14:textId="77777777" w:rsidR="00A0521A" w:rsidRDefault="00A0521A" w:rsidP="00C2377F">
      <w:pPr>
        <w:widowControl/>
        <w:rPr>
          <w:lang w:val="en-US"/>
        </w:rPr>
      </w:pPr>
    </w:p>
    <w:p w14:paraId="33875157" w14:textId="77777777" w:rsidR="00C2377F" w:rsidRPr="000D385F" w:rsidRDefault="00C2377F" w:rsidP="00C2377F">
      <w:pPr>
        <w:widowControl/>
        <w:rPr>
          <w:lang w:val="en-US"/>
        </w:rPr>
      </w:pPr>
    </w:p>
    <w:p w14:paraId="36ADBB70" w14:textId="372A87D2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lastRenderedPageBreak/>
        <w:t>Thuốc</w:t>
      </w:r>
    </w:p>
    <w:p w14:paraId="77FDF025" w14:textId="77777777" w:rsidR="009514BF" w:rsidRPr="00A0521A" w:rsidRDefault="009514BF" w:rsidP="009514BF">
      <w:pPr>
        <w:rPr>
          <w:b/>
          <w:lang w:val="en-US"/>
        </w:rPr>
      </w:pPr>
      <w:r w:rsidRPr="00A0521A">
        <w:rPr>
          <w:b/>
          <w:lang w:val="en-US"/>
        </w:rPr>
        <w:t>Thuộc tính</w:t>
      </w:r>
    </w:p>
    <w:p w14:paraId="75A941A0" w14:textId="2CB4C160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A92376" w:rsidRPr="00F535E3" w14:paraId="30B50E23" w14:textId="77777777" w:rsidTr="00252844">
        <w:tc>
          <w:tcPr>
            <w:tcW w:w="733" w:type="dxa"/>
          </w:tcPr>
          <w:p w14:paraId="0AB3CF47" w14:textId="77777777" w:rsidR="00A92376" w:rsidRPr="00F535E3" w:rsidRDefault="00A9237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2F238147" w14:textId="35221AFE" w:rsidR="00A92376" w:rsidRPr="00F535E3" w:rsidRDefault="00A9237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A0521A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thuốc tính</w:t>
            </w:r>
          </w:p>
        </w:tc>
        <w:tc>
          <w:tcPr>
            <w:tcW w:w="1629" w:type="dxa"/>
          </w:tcPr>
          <w:p w14:paraId="00235A43" w14:textId="67470816" w:rsidR="00A92376" w:rsidRPr="00F535E3" w:rsidRDefault="00A9237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674A6B2B" w14:textId="77777777" w:rsidR="00A92376" w:rsidRPr="00F535E3" w:rsidRDefault="00A9237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2CFE3E9E" w14:textId="77777777" w:rsidR="00A92376" w:rsidRPr="00F535E3" w:rsidRDefault="00A92376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A92376" w:rsidRPr="00F535E3" w14:paraId="49ECE50E" w14:textId="77777777" w:rsidTr="00252844">
        <w:tc>
          <w:tcPr>
            <w:tcW w:w="733" w:type="dxa"/>
          </w:tcPr>
          <w:p w14:paraId="2CEC2D48" w14:textId="77777777" w:rsidR="00A92376" w:rsidRPr="00F535E3" w:rsidRDefault="00A92376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7B91F174" w14:textId="285B4D7A" w:rsidR="00A92376" w:rsidRPr="00F535E3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28E8E83A" w14:textId="0BD8D71D" w:rsidR="00A92376" w:rsidRPr="00F535E3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0A21C0EE" w14:textId="77777777" w:rsidR="00A92376" w:rsidRPr="00F535E3" w:rsidRDefault="00A9237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BF3255B" w14:textId="0C923AB1" w:rsidR="00A92376" w:rsidRPr="00F535E3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Mã thuốc</w:t>
            </w:r>
          </w:p>
        </w:tc>
      </w:tr>
      <w:tr w:rsidR="00A92376" w:rsidRPr="00F535E3" w14:paraId="66BB6543" w14:textId="77777777" w:rsidTr="00252844">
        <w:tc>
          <w:tcPr>
            <w:tcW w:w="733" w:type="dxa"/>
          </w:tcPr>
          <w:p w14:paraId="201C317D" w14:textId="77777777" w:rsidR="00A92376" w:rsidRDefault="00A92376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74A3555C" w14:textId="77777777" w:rsidR="00A92376" w:rsidRDefault="00A9237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TenThuoc</w:t>
            </w:r>
          </w:p>
        </w:tc>
        <w:tc>
          <w:tcPr>
            <w:tcW w:w="1629" w:type="dxa"/>
          </w:tcPr>
          <w:p w14:paraId="390E992B" w14:textId="46F0D984" w:rsidR="00A92376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0016CC15" w14:textId="77777777" w:rsidR="00A92376" w:rsidRPr="00F535E3" w:rsidRDefault="00A9237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5A003B8" w14:textId="2F675761" w:rsidR="00A0521A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Tên thuốc</w:t>
            </w:r>
          </w:p>
        </w:tc>
      </w:tr>
      <w:tr w:rsidR="00A92376" w:rsidRPr="00F535E3" w14:paraId="4348417C" w14:textId="77777777" w:rsidTr="00252844">
        <w:tc>
          <w:tcPr>
            <w:tcW w:w="733" w:type="dxa"/>
          </w:tcPr>
          <w:p w14:paraId="3E28A469" w14:textId="43E43A8A" w:rsidR="00A92376" w:rsidRDefault="00A92376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38381514" w14:textId="77777777" w:rsidR="00A92376" w:rsidRDefault="00A9237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Gia</w:t>
            </w:r>
          </w:p>
        </w:tc>
        <w:tc>
          <w:tcPr>
            <w:tcW w:w="1629" w:type="dxa"/>
          </w:tcPr>
          <w:p w14:paraId="5A8D7E4D" w14:textId="3B2C3989" w:rsidR="00A92376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0133283E" w14:textId="77777777" w:rsidR="00A92376" w:rsidRPr="00F535E3" w:rsidRDefault="00A9237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229B84F4" w14:textId="6D899FAC" w:rsidR="00A92376" w:rsidRDefault="00A0521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Giá</w:t>
            </w:r>
          </w:p>
        </w:tc>
      </w:tr>
    </w:tbl>
    <w:p w14:paraId="2D6B5BF7" w14:textId="76A4DBAE" w:rsidR="00A92376" w:rsidRDefault="00A92376" w:rsidP="000D385F">
      <w:pPr>
        <w:rPr>
          <w:lang w:val="en-US"/>
        </w:rPr>
      </w:pPr>
    </w:p>
    <w:p w14:paraId="2D8CA663" w14:textId="5215CEFC" w:rsidR="00A92376" w:rsidRDefault="00A0521A" w:rsidP="000D385F">
      <w:pPr>
        <w:rPr>
          <w:b/>
          <w:lang w:val="en-US"/>
        </w:rPr>
      </w:pPr>
      <w:r>
        <w:rPr>
          <w:b/>
          <w:lang w:val="en-US"/>
        </w:rPr>
        <w:t>Phương thứ</w:t>
      </w:r>
      <w:r w:rsidR="00A92376" w:rsidRPr="00A0521A">
        <w:rPr>
          <w:b/>
          <w:lang w:val="en-US"/>
        </w:rPr>
        <w:t>c</w:t>
      </w:r>
    </w:p>
    <w:p w14:paraId="57461AC8" w14:textId="77777777" w:rsidR="00A0521A" w:rsidRPr="00A0521A" w:rsidRDefault="00A0521A" w:rsidP="000D385F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A0521A" w14:paraId="54A8FC8F" w14:textId="77777777" w:rsidTr="00923795">
        <w:tc>
          <w:tcPr>
            <w:tcW w:w="842" w:type="dxa"/>
          </w:tcPr>
          <w:p w14:paraId="0452EB3B" w14:textId="77777777" w:rsidR="00A0521A" w:rsidRDefault="00A0521A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7C16E0EA" w14:textId="77777777" w:rsidR="00A0521A" w:rsidRDefault="00A0521A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434" w:type="dxa"/>
          </w:tcPr>
          <w:p w14:paraId="14BF70D7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845" w:type="dxa"/>
          </w:tcPr>
          <w:p w14:paraId="0F589717" w14:textId="77777777" w:rsidR="00A0521A" w:rsidRDefault="00A0521A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A0521A" w14:paraId="616F40AD" w14:textId="77777777" w:rsidTr="00923795">
        <w:tc>
          <w:tcPr>
            <w:tcW w:w="842" w:type="dxa"/>
          </w:tcPr>
          <w:p w14:paraId="71EDE46B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4E60E158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434" w:type="dxa"/>
          </w:tcPr>
          <w:p w14:paraId="75B1CC33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40F3BB8F" w14:textId="798A84C2" w:rsidR="00A0521A" w:rsidRDefault="00A0521A" w:rsidP="00A0521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Thêm thuốc</w:t>
            </w:r>
          </w:p>
        </w:tc>
      </w:tr>
      <w:tr w:rsidR="00A0521A" w14:paraId="199485BD" w14:textId="77777777" w:rsidTr="00923795">
        <w:tc>
          <w:tcPr>
            <w:tcW w:w="842" w:type="dxa"/>
          </w:tcPr>
          <w:p w14:paraId="041123FD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209E4D0C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</w:t>
            </w:r>
          </w:p>
        </w:tc>
        <w:tc>
          <w:tcPr>
            <w:tcW w:w="1434" w:type="dxa"/>
          </w:tcPr>
          <w:p w14:paraId="73FE784F" w14:textId="77777777" w:rsidR="00A0521A" w:rsidRDefault="00A0521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045A5C53" w14:textId="556F4CF4" w:rsidR="00A0521A" w:rsidRDefault="00A0521A" w:rsidP="00A0521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Cập nhật thuốc</w:t>
            </w:r>
          </w:p>
        </w:tc>
      </w:tr>
    </w:tbl>
    <w:p w14:paraId="2FAD9235" w14:textId="2E1887DA" w:rsidR="00A92376" w:rsidRDefault="00A92376" w:rsidP="00A0521A">
      <w:pPr>
        <w:widowControl/>
        <w:rPr>
          <w:lang w:val="en-US"/>
        </w:rPr>
      </w:pPr>
    </w:p>
    <w:p w14:paraId="77CBDC0F" w14:textId="77777777" w:rsidR="00491E0B" w:rsidRPr="000D385F" w:rsidRDefault="00491E0B" w:rsidP="00A0521A">
      <w:pPr>
        <w:widowControl/>
        <w:rPr>
          <w:lang w:val="en-US"/>
        </w:rPr>
      </w:pPr>
    </w:p>
    <w:p w14:paraId="0E2EBED6" w14:textId="79479C1F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Đơn vị tính</w:t>
      </w:r>
    </w:p>
    <w:p w14:paraId="63F2A816" w14:textId="77777777" w:rsidR="009514BF" w:rsidRPr="00517E74" w:rsidRDefault="009514BF" w:rsidP="009514BF">
      <w:pPr>
        <w:rPr>
          <w:b/>
          <w:lang w:val="en-US"/>
        </w:rPr>
      </w:pPr>
      <w:r w:rsidRPr="00517E74">
        <w:rPr>
          <w:b/>
          <w:lang w:val="en-US"/>
        </w:rPr>
        <w:t>Thuộc tính</w:t>
      </w:r>
    </w:p>
    <w:p w14:paraId="4B3D3AFC" w14:textId="30CEC2BD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62647" w:rsidRPr="00F535E3" w14:paraId="3428F908" w14:textId="77777777" w:rsidTr="00252844">
        <w:tc>
          <w:tcPr>
            <w:tcW w:w="733" w:type="dxa"/>
          </w:tcPr>
          <w:p w14:paraId="7AF61A09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4E51BAB0" w14:textId="2777BF24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FD587B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thuốc tính</w:t>
            </w:r>
          </w:p>
        </w:tc>
        <w:tc>
          <w:tcPr>
            <w:tcW w:w="1629" w:type="dxa"/>
          </w:tcPr>
          <w:p w14:paraId="3073CFAD" w14:textId="27EE6B46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65F2DC3D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30F7F970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62647" w:rsidRPr="00F535E3" w14:paraId="3462CF54" w14:textId="77777777" w:rsidTr="00252844">
        <w:tc>
          <w:tcPr>
            <w:tcW w:w="733" w:type="dxa"/>
          </w:tcPr>
          <w:p w14:paraId="22E67C5A" w14:textId="77777777" w:rsidR="00662647" w:rsidRPr="00F535E3" w:rsidRDefault="00662647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7F3D575E" w14:textId="6911A822" w:rsidR="00662647" w:rsidRPr="00F535E3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6F4DA6B5" w14:textId="2CC014FF" w:rsidR="00662647" w:rsidRPr="00F535E3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11016DCF" w14:textId="77777777" w:rsidR="00662647" w:rsidRPr="00F535E3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7EDE6201" w14:textId="656C1D08" w:rsidR="00662647" w:rsidRPr="00F535E3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Mã đơn vị</w:t>
            </w:r>
          </w:p>
        </w:tc>
      </w:tr>
      <w:tr w:rsidR="00662647" w:rsidRPr="00F535E3" w14:paraId="543A84D5" w14:textId="77777777" w:rsidTr="00252844">
        <w:tc>
          <w:tcPr>
            <w:tcW w:w="733" w:type="dxa"/>
          </w:tcPr>
          <w:p w14:paraId="4DB892DF" w14:textId="77777777" w:rsidR="00662647" w:rsidRDefault="00662647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3CE7482F" w14:textId="1BA50EA5" w:rsidR="00662647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DonVi</w:t>
            </w:r>
          </w:p>
        </w:tc>
        <w:tc>
          <w:tcPr>
            <w:tcW w:w="1629" w:type="dxa"/>
          </w:tcPr>
          <w:p w14:paraId="0FC8FE61" w14:textId="6AA8EBA4" w:rsidR="00662647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2CD397C5" w14:textId="77777777" w:rsidR="00662647" w:rsidRPr="00F535E3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4C7233D0" w14:textId="4E010216" w:rsidR="00662647" w:rsidRDefault="00517E7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Đơn vị tính</w:t>
            </w:r>
          </w:p>
        </w:tc>
      </w:tr>
    </w:tbl>
    <w:p w14:paraId="07118B14" w14:textId="5D3500FF" w:rsidR="00A92376" w:rsidRDefault="00A92376" w:rsidP="000D385F">
      <w:pPr>
        <w:rPr>
          <w:lang w:val="en-US"/>
        </w:rPr>
      </w:pPr>
    </w:p>
    <w:p w14:paraId="764D260F" w14:textId="0AFE9C44" w:rsidR="00662647" w:rsidRPr="00517E74" w:rsidRDefault="00662647" w:rsidP="00517E74">
      <w:pPr>
        <w:rPr>
          <w:b/>
          <w:lang w:val="en-US"/>
        </w:rPr>
      </w:pPr>
      <w:r w:rsidRPr="00517E74">
        <w:rPr>
          <w:b/>
          <w:lang w:val="en-US"/>
        </w:rPr>
        <w:t>Phương thức</w:t>
      </w:r>
    </w:p>
    <w:p w14:paraId="4DD74B7F" w14:textId="77777777" w:rsidR="00C2377F" w:rsidRDefault="00C2377F" w:rsidP="00C2377F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517E74" w14:paraId="412BDB87" w14:textId="77777777" w:rsidTr="00923795">
        <w:tc>
          <w:tcPr>
            <w:tcW w:w="842" w:type="dxa"/>
          </w:tcPr>
          <w:p w14:paraId="6D64EF42" w14:textId="77777777" w:rsidR="00517E74" w:rsidRDefault="00517E74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543B9A68" w14:textId="77777777" w:rsidR="00517E74" w:rsidRDefault="00517E74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434" w:type="dxa"/>
          </w:tcPr>
          <w:p w14:paraId="0D9F631F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845" w:type="dxa"/>
          </w:tcPr>
          <w:p w14:paraId="36AA5FD9" w14:textId="77777777" w:rsidR="00517E74" w:rsidRDefault="00517E74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517E74" w14:paraId="4ADCC2E9" w14:textId="77777777" w:rsidTr="00923795">
        <w:tc>
          <w:tcPr>
            <w:tcW w:w="842" w:type="dxa"/>
          </w:tcPr>
          <w:p w14:paraId="4A919FC3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4FAACDE3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434" w:type="dxa"/>
          </w:tcPr>
          <w:p w14:paraId="66A95355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08EEC3DE" w14:textId="10BAB79E" w:rsidR="00517E74" w:rsidRDefault="00517E74" w:rsidP="00517E7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Thêm đơn vị</w:t>
            </w:r>
          </w:p>
        </w:tc>
      </w:tr>
      <w:tr w:rsidR="00517E74" w14:paraId="22869BE2" w14:textId="77777777" w:rsidTr="00923795">
        <w:tc>
          <w:tcPr>
            <w:tcW w:w="842" w:type="dxa"/>
          </w:tcPr>
          <w:p w14:paraId="122E4561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142860D3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</w:t>
            </w:r>
          </w:p>
        </w:tc>
        <w:tc>
          <w:tcPr>
            <w:tcW w:w="1434" w:type="dxa"/>
          </w:tcPr>
          <w:p w14:paraId="6C17362C" w14:textId="77777777" w:rsidR="00517E74" w:rsidRDefault="00517E74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518626AD" w14:textId="004E96B9" w:rsidR="00517E74" w:rsidRDefault="00517E74" w:rsidP="00517E74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Cập nhật đơn vị</w:t>
            </w:r>
          </w:p>
        </w:tc>
      </w:tr>
    </w:tbl>
    <w:p w14:paraId="4CD9F9DA" w14:textId="77777777" w:rsidR="00491E0B" w:rsidRDefault="00491E0B" w:rsidP="00C2377F">
      <w:pPr>
        <w:widowControl/>
        <w:rPr>
          <w:lang w:val="en-US"/>
        </w:rPr>
      </w:pPr>
    </w:p>
    <w:p w14:paraId="6152FC5B" w14:textId="77777777" w:rsidR="00491E0B" w:rsidRDefault="00491E0B" w:rsidP="00C2377F">
      <w:pPr>
        <w:widowControl/>
        <w:rPr>
          <w:lang w:val="en-US"/>
        </w:rPr>
      </w:pPr>
    </w:p>
    <w:p w14:paraId="47A818EF" w14:textId="77777777" w:rsidR="00491E0B" w:rsidRDefault="00491E0B" w:rsidP="00C2377F">
      <w:pPr>
        <w:widowControl/>
        <w:rPr>
          <w:lang w:val="en-US"/>
        </w:rPr>
      </w:pPr>
    </w:p>
    <w:p w14:paraId="62C6237C" w14:textId="77777777" w:rsidR="00491E0B" w:rsidRDefault="00491E0B" w:rsidP="00C2377F">
      <w:pPr>
        <w:widowControl/>
        <w:rPr>
          <w:lang w:val="en-US"/>
        </w:rPr>
      </w:pPr>
    </w:p>
    <w:p w14:paraId="664C2596" w14:textId="77777777" w:rsidR="00491E0B" w:rsidRDefault="00491E0B" w:rsidP="00C2377F">
      <w:pPr>
        <w:widowControl/>
        <w:rPr>
          <w:lang w:val="en-US"/>
        </w:rPr>
      </w:pPr>
    </w:p>
    <w:p w14:paraId="124AC7A8" w14:textId="77777777" w:rsidR="00491E0B" w:rsidRDefault="00491E0B" w:rsidP="00C2377F">
      <w:pPr>
        <w:widowControl/>
        <w:rPr>
          <w:lang w:val="en-US"/>
        </w:rPr>
      </w:pPr>
    </w:p>
    <w:p w14:paraId="59DA3B8A" w14:textId="77777777" w:rsidR="00491E0B" w:rsidRDefault="00491E0B" w:rsidP="00C2377F">
      <w:pPr>
        <w:widowControl/>
        <w:rPr>
          <w:lang w:val="en-US"/>
        </w:rPr>
      </w:pPr>
    </w:p>
    <w:p w14:paraId="242B103A" w14:textId="77777777" w:rsidR="00491E0B" w:rsidRDefault="00491E0B" w:rsidP="00C2377F">
      <w:pPr>
        <w:widowControl/>
        <w:rPr>
          <w:lang w:val="en-US"/>
        </w:rPr>
      </w:pPr>
    </w:p>
    <w:p w14:paraId="231A348C" w14:textId="77777777" w:rsidR="00491E0B" w:rsidRDefault="00491E0B" w:rsidP="00C2377F">
      <w:pPr>
        <w:widowControl/>
        <w:rPr>
          <w:lang w:val="en-US"/>
        </w:rPr>
      </w:pPr>
    </w:p>
    <w:p w14:paraId="3F5EB088" w14:textId="77777777" w:rsidR="00491E0B" w:rsidRDefault="00491E0B" w:rsidP="00C2377F">
      <w:pPr>
        <w:widowControl/>
        <w:rPr>
          <w:lang w:val="en-US"/>
        </w:rPr>
      </w:pPr>
    </w:p>
    <w:p w14:paraId="2EA72ACC" w14:textId="77777777" w:rsidR="00491E0B" w:rsidRPr="000D385F" w:rsidRDefault="00491E0B" w:rsidP="00C2377F">
      <w:pPr>
        <w:widowControl/>
        <w:rPr>
          <w:lang w:val="en-US"/>
        </w:rPr>
      </w:pPr>
    </w:p>
    <w:p w14:paraId="0584A10C" w14:textId="070CBAC7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lastRenderedPageBreak/>
        <w:t>Cách dùng</w:t>
      </w:r>
    </w:p>
    <w:p w14:paraId="30B15F0F" w14:textId="77777777" w:rsidR="009514BF" w:rsidRPr="00B01EFE" w:rsidRDefault="009514BF" w:rsidP="009514BF">
      <w:pPr>
        <w:rPr>
          <w:b/>
          <w:lang w:val="en-US"/>
        </w:rPr>
      </w:pPr>
      <w:r w:rsidRPr="00B01EFE">
        <w:rPr>
          <w:b/>
          <w:lang w:val="en-US"/>
        </w:rPr>
        <w:t>Thuộc tính</w:t>
      </w:r>
    </w:p>
    <w:p w14:paraId="0DB8928A" w14:textId="77777777" w:rsidR="00662647" w:rsidRDefault="00662647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8"/>
        <w:gridCol w:w="1629"/>
        <w:gridCol w:w="1748"/>
        <w:gridCol w:w="3375"/>
      </w:tblGrid>
      <w:tr w:rsidR="00662647" w:rsidRPr="00F535E3" w14:paraId="318603D4" w14:textId="77777777" w:rsidTr="00252844">
        <w:tc>
          <w:tcPr>
            <w:tcW w:w="733" w:type="dxa"/>
          </w:tcPr>
          <w:p w14:paraId="4A7E38F2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8" w:type="dxa"/>
          </w:tcPr>
          <w:p w14:paraId="675B736E" w14:textId="4135AF3B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E22220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thuốc tính</w:t>
            </w:r>
          </w:p>
        </w:tc>
        <w:tc>
          <w:tcPr>
            <w:tcW w:w="1629" w:type="dxa"/>
          </w:tcPr>
          <w:p w14:paraId="3A6822CB" w14:textId="17B2D945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48" w:type="dxa"/>
          </w:tcPr>
          <w:p w14:paraId="480BABCC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75" w:type="dxa"/>
          </w:tcPr>
          <w:p w14:paraId="02CA9A17" w14:textId="77777777" w:rsidR="00662647" w:rsidRPr="00F535E3" w:rsidRDefault="00662647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62647" w:rsidRPr="00F535E3" w14:paraId="2A7B994B" w14:textId="77777777" w:rsidTr="00252844">
        <w:tc>
          <w:tcPr>
            <w:tcW w:w="733" w:type="dxa"/>
          </w:tcPr>
          <w:p w14:paraId="7D4D9A94" w14:textId="77777777" w:rsidR="00662647" w:rsidRPr="00F535E3" w:rsidRDefault="00662647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8" w:type="dxa"/>
          </w:tcPr>
          <w:p w14:paraId="25302A4F" w14:textId="640F7CDA" w:rsidR="00662647" w:rsidRPr="00F535E3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629" w:type="dxa"/>
          </w:tcPr>
          <w:p w14:paraId="43D3ECFE" w14:textId="4CC002E6" w:rsidR="00662647" w:rsidRPr="00F535E3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3437B360" w14:textId="77777777" w:rsidR="00662647" w:rsidRPr="00F535E3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57E94151" w14:textId="38362A83" w:rsidR="00662647" w:rsidRPr="00F535E3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Mã cách dùng</w:t>
            </w:r>
          </w:p>
        </w:tc>
      </w:tr>
      <w:tr w:rsidR="00662647" w:rsidRPr="00F535E3" w14:paraId="548296F4" w14:textId="77777777" w:rsidTr="00252844">
        <w:tc>
          <w:tcPr>
            <w:tcW w:w="733" w:type="dxa"/>
          </w:tcPr>
          <w:p w14:paraId="62B4960E" w14:textId="77777777" w:rsidR="00662647" w:rsidRDefault="00662647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8" w:type="dxa"/>
          </w:tcPr>
          <w:p w14:paraId="44ED7FB0" w14:textId="77777777" w:rsidR="00662647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TenCachDung</w:t>
            </w:r>
          </w:p>
        </w:tc>
        <w:tc>
          <w:tcPr>
            <w:tcW w:w="1629" w:type="dxa"/>
          </w:tcPr>
          <w:p w14:paraId="66484C4A" w14:textId="46DB8A7A" w:rsidR="00662647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7EA3AC6A" w14:textId="77777777" w:rsidR="00662647" w:rsidRPr="00F535E3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681A502C" w14:textId="5F09F0AF" w:rsidR="00662647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Tên cách dùng</w:t>
            </w:r>
          </w:p>
        </w:tc>
      </w:tr>
      <w:tr w:rsidR="00662647" w:rsidRPr="00F535E3" w14:paraId="7E17850E" w14:textId="77777777" w:rsidTr="00252844">
        <w:tc>
          <w:tcPr>
            <w:tcW w:w="733" w:type="dxa"/>
          </w:tcPr>
          <w:p w14:paraId="30E5E8DB" w14:textId="77777777" w:rsidR="00662647" w:rsidRDefault="00662647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8" w:type="dxa"/>
          </w:tcPr>
          <w:p w14:paraId="7F22E7B5" w14:textId="77777777" w:rsidR="00662647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MoTa</w:t>
            </w:r>
          </w:p>
        </w:tc>
        <w:tc>
          <w:tcPr>
            <w:tcW w:w="1629" w:type="dxa"/>
          </w:tcPr>
          <w:p w14:paraId="791FF5E6" w14:textId="7D14703B" w:rsidR="00662647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48" w:type="dxa"/>
          </w:tcPr>
          <w:p w14:paraId="5A296F2A" w14:textId="77777777" w:rsidR="00662647" w:rsidRPr="00F535E3" w:rsidRDefault="0066264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75" w:type="dxa"/>
          </w:tcPr>
          <w:p w14:paraId="029A8CC8" w14:textId="66F51BDB" w:rsidR="00662647" w:rsidRDefault="00E22220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Mô tả</w:t>
            </w:r>
          </w:p>
        </w:tc>
      </w:tr>
    </w:tbl>
    <w:p w14:paraId="0D87ABC3" w14:textId="77777777" w:rsidR="007238CE" w:rsidRDefault="007238CE">
      <w:pPr>
        <w:widowControl/>
        <w:rPr>
          <w:lang w:val="en-US"/>
        </w:rPr>
      </w:pPr>
    </w:p>
    <w:p w14:paraId="3DB7F861" w14:textId="77777777" w:rsidR="007238CE" w:rsidRPr="00B01EFE" w:rsidRDefault="007238CE">
      <w:pPr>
        <w:widowControl/>
        <w:rPr>
          <w:b/>
          <w:lang w:val="en-US"/>
        </w:rPr>
      </w:pPr>
      <w:r w:rsidRPr="00B01EFE">
        <w:rPr>
          <w:b/>
          <w:lang w:val="en-US"/>
        </w:rPr>
        <w:t>Phương thức</w:t>
      </w:r>
    </w:p>
    <w:p w14:paraId="0E6626FC" w14:textId="1422792E" w:rsidR="00662647" w:rsidRDefault="00662647">
      <w:pPr>
        <w:widowControl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E22220" w14:paraId="533D5F2A" w14:textId="77777777" w:rsidTr="00923795">
        <w:tc>
          <w:tcPr>
            <w:tcW w:w="842" w:type="dxa"/>
          </w:tcPr>
          <w:p w14:paraId="61A14DB2" w14:textId="77777777" w:rsidR="00E22220" w:rsidRDefault="00E22220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042E966F" w14:textId="77777777" w:rsidR="00E22220" w:rsidRDefault="00E22220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434" w:type="dxa"/>
          </w:tcPr>
          <w:p w14:paraId="0A4DE1F7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845" w:type="dxa"/>
          </w:tcPr>
          <w:p w14:paraId="68E278B3" w14:textId="77777777" w:rsidR="00E22220" w:rsidRDefault="00E22220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E22220" w14:paraId="5CC17AB0" w14:textId="77777777" w:rsidTr="00923795">
        <w:tc>
          <w:tcPr>
            <w:tcW w:w="842" w:type="dxa"/>
          </w:tcPr>
          <w:p w14:paraId="7478BCED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56F4B4CD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434" w:type="dxa"/>
          </w:tcPr>
          <w:p w14:paraId="04C8FB1C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2D562475" w14:textId="6F7BC4D0" w:rsidR="00E22220" w:rsidRDefault="00E22220" w:rsidP="00E22220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Thêm cách dùng</w:t>
            </w:r>
          </w:p>
        </w:tc>
      </w:tr>
      <w:tr w:rsidR="00E22220" w14:paraId="7E600CC9" w14:textId="77777777" w:rsidTr="00923795">
        <w:tc>
          <w:tcPr>
            <w:tcW w:w="842" w:type="dxa"/>
          </w:tcPr>
          <w:p w14:paraId="058C9825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7DB56D9F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</w:t>
            </w:r>
          </w:p>
        </w:tc>
        <w:tc>
          <w:tcPr>
            <w:tcW w:w="1434" w:type="dxa"/>
          </w:tcPr>
          <w:p w14:paraId="343B7715" w14:textId="77777777" w:rsidR="00E22220" w:rsidRDefault="00E2222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68542017" w14:textId="5B8ADB1A" w:rsidR="00E22220" w:rsidRDefault="00E22220" w:rsidP="00E22220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Cập nhật cách dùng</w:t>
            </w:r>
          </w:p>
        </w:tc>
      </w:tr>
    </w:tbl>
    <w:p w14:paraId="098F8300" w14:textId="77777777" w:rsidR="00E22220" w:rsidRDefault="00E22220">
      <w:pPr>
        <w:widowControl/>
        <w:rPr>
          <w:lang w:val="en-US"/>
        </w:rPr>
      </w:pPr>
    </w:p>
    <w:p w14:paraId="48D19939" w14:textId="77777777" w:rsidR="00C94224" w:rsidRDefault="00C94224">
      <w:pPr>
        <w:widowControl/>
        <w:rPr>
          <w:lang w:val="en-US"/>
        </w:rPr>
      </w:pPr>
    </w:p>
    <w:p w14:paraId="61B6935A" w14:textId="77777777" w:rsidR="000D385F" w:rsidRPr="000D385F" w:rsidRDefault="000D385F" w:rsidP="000D385F">
      <w:pPr>
        <w:rPr>
          <w:lang w:val="en-US"/>
        </w:rPr>
      </w:pPr>
    </w:p>
    <w:p w14:paraId="752AD0D5" w14:textId="7FF237FB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Danh sách khám bệnh</w:t>
      </w:r>
    </w:p>
    <w:p w14:paraId="1F98959F" w14:textId="77777777" w:rsidR="009514BF" w:rsidRPr="00B53940" w:rsidRDefault="009514BF" w:rsidP="009514BF">
      <w:pPr>
        <w:rPr>
          <w:b/>
          <w:lang w:val="en-US"/>
        </w:rPr>
      </w:pPr>
      <w:r w:rsidRPr="00B53940">
        <w:rPr>
          <w:b/>
          <w:lang w:val="en-US"/>
        </w:rPr>
        <w:t>Thuộc tính</w:t>
      </w:r>
    </w:p>
    <w:p w14:paraId="0A5A9F5C" w14:textId="555893AC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2071"/>
        <w:gridCol w:w="1559"/>
        <w:gridCol w:w="2526"/>
        <w:gridCol w:w="2356"/>
      </w:tblGrid>
      <w:tr w:rsidR="007238CE" w:rsidRPr="00F535E3" w14:paraId="62D96924" w14:textId="77777777" w:rsidTr="001570C4">
        <w:tc>
          <w:tcPr>
            <w:tcW w:w="731" w:type="dxa"/>
          </w:tcPr>
          <w:p w14:paraId="212B0DC4" w14:textId="77777777" w:rsidR="007238CE" w:rsidRPr="00F535E3" w:rsidRDefault="007238CE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71" w:type="dxa"/>
          </w:tcPr>
          <w:p w14:paraId="0BBBCE9B" w14:textId="2BF00D7B" w:rsidR="007238CE" w:rsidRPr="00F535E3" w:rsidRDefault="007238CE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C94224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thuốc tính</w:t>
            </w:r>
          </w:p>
        </w:tc>
        <w:tc>
          <w:tcPr>
            <w:tcW w:w="1559" w:type="dxa"/>
          </w:tcPr>
          <w:p w14:paraId="3EF1BED7" w14:textId="7469D183" w:rsidR="007238CE" w:rsidRPr="00F535E3" w:rsidRDefault="007238CE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526" w:type="dxa"/>
          </w:tcPr>
          <w:p w14:paraId="5B33103A" w14:textId="77777777" w:rsidR="007238CE" w:rsidRPr="00F535E3" w:rsidRDefault="007238CE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356" w:type="dxa"/>
          </w:tcPr>
          <w:p w14:paraId="51025DE8" w14:textId="77777777" w:rsidR="007238CE" w:rsidRPr="00F535E3" w:rsidRDefault="007238CE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7238CE" w:rsidRPr="00F535E3" w14:paraId="39228E72" w14:textId="77777777" w:rsidTr="001570C4">
        <w:tc>
          <w:tcPr>
            <w:tcW w:w="731" w:type="dxa"/>
          </w:tcPr>
          <w:p w14:paraId="49A37E71" w14:textId="77777777" w:rsidR="007238CE" w:rsidRPr="00F535E3" w:rsidRDefault="007238CE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2071" w:type="dxa"/>
          </w:tcPr>
          <w:p w14:paraId="20369244" w14:textId="6F3808D5" w:rsidR="007238CE" w:rsidRPr="00F535E3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</w:t>
            </w:r>
          </w:p>
        </w:tc>
        <w:tc>
          <w:tcPr>
            <w:tcW w:w="1559" w:type="dxa"/>
          </w:tcPr>
          <w:p w14:paraId="6895ECAE" w14:textId="64FD7BF3" w:rsidR="007238CE" w:rsidRPr="00F535E3" w:rsidRDefault="00C9422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526" w:type="dxa"/>
          </w:tcPr>
          <w:p w14:paraId="5AA5AEF8" w14:textId="77777777" w:rsidR="007238CE" w:rsidRPr="00F535E3" w:rsidRDefault="007238C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56" w:type="dxa"/>
          </w:tcPr>
          <w:p w14:paraId="21363F2E" w14:textId="2B0CD38C" w:rsidR="007238CE" w:rsidRPr="00F535E3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Mã</w:t>
            </w:r>
          </w:p>
        </w:tc>
      </w:tr>
      <w:tr w:rsidR="007238CE" w:rsidRPr="00F535E3" w14:paraId="1AAB57C7" w14:textId="77777777" w:rsidTr="001570C4">
        <w:tc>
          <w:tcPr>
            <w:tcW w:w="731" w:type="dxa"/>
          </w:tcPr>
          <w:p w14:paraId="7DBF70DF" w14:textId="77777777" w:rsidR="007238CE" w:rsidRDefault="007238CE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2071" w:type="dxa"/>
          </w:tcPr>
          <w:p w14:paraId="345A0376" w14:textId="77777777" w:rsidR="007238CE" w:rsidRDefault="007238C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559" w:type="dxa"/>
          </w:tcPr>
          <w:p w14:paraId="7C43A7CC" w14:textId="30D05372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526" w:type="dxa"/>
          </w:tcPr>
          <w:p w14:paraId="4A892675" w14:textId="77777777" w:rsidR="007238CE" w:rsidRPr="00F535E3" w:rsidRDefault="007238C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56" w:type="dxa"/>
          </w:tcPr>
          <w:p w14:paraId="0A953F55" w14:textId="00B3CC2C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Ngày khám</w:t>
            </w:r>
          </w:p>
        </w:tc>
      </w:tr>
      <w:tr w:rsidR="007238CE" w:rsidRPr="00F535E3" w14:paraId="621DC408" w14:textId="77777777" w:rsidTr="001570C4">
        <w:tc>
          <w:tcPr>
            <w:tcW w:w="731" w:type="dxa"/>
          </w:tcPr>
          <w:p w14:paraId="31C510A8" w14:textId="67CB4E80" w:rsidR="007238CE" w:rsidRDefault="006C6E56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2071" w:type="dxa"/>
          </w:tcPr>
          <w:p w14:paraId="701CC3D6" w14:textId="37E91096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BenhNhan</w:t>
            </w:r>
          </w:p>
        </w:tc>
        <w:tc>
          <w:tcPr>
            <w:tcW w:w="1559" w:type="dxa"/>
          </w:tcPr>
          <w:p w14:paraId="1A91DB89" w14:textId="0D42B8C2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526" w:type="dxa"/>
          </w:tcPr>
          <w:p w14:paraId="689FD4BC" w14:textId="2159B6D9" w:rsidR="007238CE" w:rsidRPr="00F535E3" w:rsidRDefault="007238C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56" w:type="dxa"/>
          </w:tcPr>
          <w:p w14:paraId="56B11274" w14:textId="4D20EA81" w:rsidR="007238CE" w:rsidRPr="00F535E3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Bệnh nhân</w:t>
            </w:r>
          </w:p>
        </w:tc>
      </w:tr>
      <w:tr w:rsidR="007238CE" w:rsidRPr="00F535E3" w14:paraId="50E2C9BE" w14:textId="77777777" w:rsidTr="001570C4">
        <w:tc>
          <w:tcPr>
            <w:tcW w:w="731" w:type="dxa"/>
          </w:tcPr>
          <w:p w14:paraId="2AF64338" w14:textId="046D0FE1" w:rsidR="007238CE" w:rsidRDefault="006C6E56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2071" w:type="dxa"/>
          </w:tcPr>
          <w:p w14:paraId="447D8CCA" w14:textId="6FA7433F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PhieuKhamBenh</w:t>
            </w:r>
          </w:p>
        </w:tc>
        <w:tc>
          <w:tcPr>
            <w:tcW w:w="1559" w:type="dxa"/>
          </w:tcPr>
          <w:p w14:paraId="1F8F0C3C" w14:textId="231805CF" w:rsidR="007238CE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526" w:type="dxa"/>
          </w:tcPr>
          <w:p w14:paraId="4DD50E05" w14:textId="09C8794E" w:rsidR="007238CE" w:rsidRPr="00F535E3" w:rsidRDefault="007238CE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356" w:type="dxa"/>
          </w:tcPr>
          <w:p w14:paraId="0187C6D0" w14:textId="30BD2EB7" w:rsidR="007238CE" w:rsidRPr="00F535E3" w:rsidRDefault="006C6E56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Phiếu khám bệnh</w:t>
            </w:r>
          </w:p>
        </w:tc>
      </w:tr>
    </w:tbl>
    <w:p w14:paraId="422609A5" w14:textId="5DE53C94" w:rsidR="007238CE" w:rsidRDefault="007238CE" w:rsidP="000D385F">
      <w:pPr>
        <w:rPr>
          <w:lang w:val="en-US"/>
        </w:rPr>
      </w:pPr>
    </w:p>
    <w:p w14:paraId="75A47CC2" w14:textId="1731D7C6" w:rsidR="006E0EA5" w:rsidRDefault="00075684" w:rsidP="003B142C">
      <w:pPr>
        <w:rPr>
          <w:b/>
          <w:lang w:val="en-US"/>
        </w:rPr>
      </w:pPr>
      <w:r w:rsidRPr="00B53940">
        <w:rPr>
          <w:b/>
          <w:lang w:val="en-US"/>
        </w:rPr>
        <w:t>Phương thức</w:t>
      </w:r>
    </w:p>
    <w:p w14:paraId="671469EE" w14:textId="77777777" w:rsidR="00B53940" w:rsidRPr="00B53940" w:rsidRDefault="00B53940" w:rsidP="003B142C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27"/>
        <w:gridCol w:w="1417"/>
        <w:gridCol w:w="4431"/>
      </w:tblGrid>
      <w:tr w:rsidR="00B53940" w14:paraId="21BAB7BB" w14:textId="77777777" w:rsidTr="00B53940">
        <w:tc>
          <w:tcPr>
            <w:tcW w:w="842" w:type="dxa"/>
          </w:tcPr>
          <w:p w14:paraId="152D0783" w14:textId="77777777" w:rsidR="00B53940" w:rsidRDefault="00B53940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527" w:type="dxa"/>
          </w:tcPr>
          <w:p w14:paraId="7B85F92A" w14:textId="77777777" w:rsidR="00B53940" w:rsidRDefault="00B53940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417" w:type="dxa"/>
          </w:tcPr>
          <w:p w14:paraId="5DB4B286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431" w:type="dxa"/>
          </w:tcPr>
          <w:p w14:paraId="783198AA" w14:textId="77777777" w:rsidR="00B53940" w:rsidRDefault="00B53940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B53940" w14:paraId="63D97D8A" w14:textId="77777777" w:rsidTr="00B53940">
        <w:tc>
          <w:tcPr>
            <w:tcW w:w="842" w:type="dxa"/>
          </w:tcPr>
          <w:p w14:paraId="13275216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7" w:type="dxa"/>
          </w:tcPr>
          <w:p w14:paraId="6684BE9A" w14:textId="288576B9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ThemBenhNhan</w:t>
            </w:r>
          </w:p>
        </w:tc>
        <w:tc>
          <w:tcPr>
            <w:tcW w:w="1417" w:type="dxa"/>
          </w:tcPr>
          <w:p w14:paraId="0D910505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31" w:type="dxa"/>
          </w:tcPr>
          <w:p w14:paraId="0F7A59F3" w14:textId="06522470" w:rsidR="00B53940" w:rsidRDefault="00B53940" w:rsidP="00B53940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Thêm bệnh nhân vào danh sách</w:t>
            </w:r>
          </w:p>
        </w:tc>
      </w:tr>
      <w:tr w:rsidR="00B53940" w14:paraId="37A49035" w14:textId="77777777" w:rsidTr="00B53940">
        <w:tc>
          <w:tcPr>
            <w:tcW w:w="842" w:type="dxa"/>
          </w:tcPr>
          <w:p w14:paraId="29B2152A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7" w:type="dxa"/>
          </w:tcPr>
          <w:p w14:paraId="2FE2B3AA" w14:textId="7D967F9C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CapNhatBenhNhan</w:t>
            </w:r>
          </w:p>
        </w:tc>
        <w:tc>
          <w:tcPr>
            <w:tcW w:w="1417" w:type="dxa"/>
          </w:tcPr>
          <w:p w14:paraId="27135E92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31" w:type="dxa"/>
          </w:tcPr>
          <w:p w14:paraId="2D1FCA67" w14:textId="1877075B" w:rsidR="00B53940" w:rsidRDefault="00B53940" w:rsidP="00B53940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Cập nhật danh sách</w:t>
            </w:r>
          </w:p>
        </w:tc>
      </w:tr>
      <w:tr w:rsidR="00B53940" w14:paraId="5F3A9FE1" w14:textId="77777777" w:rsidTr="00B53940">
        <w:tc>
          <w:tcPr>
            <w:tcW w:w="842" w:type="dxa"/>
          </w:tcPr>
          <w:p w14:paraId="3F3D2356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7" w:type="dxa"/>
          </w:tcPr>
          <w:p w14:paraId="27816B2B" w14:textId="2BF0B173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XoaBenhNhan</w:t>
            </w:r>
          </w:p>
        </w:tc>
        <w:tc>
          <w:tcPr>
            <w:tcW w:w="1417" w:type="dxa"/>
          </w:tcPr>
          <w:p w14:paraId="2AF90AB1" w14:textId="77777777" w:rsidR="00B53940" w:rsidRDefault="00B5394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31" w:type="dxa"/>
          </w:tcPr>
          <w:p w14:paraId="2F1BF960" w14:textId="2AABBB3A" w:rsidR="00B53940" w:rsidRDefault="00B53940" w:rsidP="00B53940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Xóa bệnh nhân ra khỏi danh sách</w:t>
            </w:r>
          </w:p>
        </w:tc>
      </w:tr>
    </w:tbl>
    <w:p w14:paraId="0E786E08" w14:textId="77777777" w:rsidR="00C94224" w:rsidRDefault="00C94224" w:rsidP="00C94224">
      <w:pPr>
        <w:widowControl/>
        <w:rPr>
          <w:lang w:val="en-US"/>
        </w:rPr>
      </w:pPr>
    </w:p>
    <w:p w14:paraId="30022189" w14:textId="77777777" w:rsidR="00C94224" w:rsidRDefault="00C94224" w:rsidP="00C94224">
      <w:pPr>
        <w:widowControl/>
        <w:rPr>
          <w:lang w:val="en-US"/>
        </w:rPr>
      </w:pPr>
    </w:p>
    <w:p w14:paraId="5CCD5910" w14:textId="77777777" w:rsidR="00C94224" w:rsidRDefault="00C94224" w:rsidP="00C94224">
      <w:pPr>
        <w:widowControl/>
        <w:rPr>
          <w:lang w:val="en-US"/>
        </w:rPr>
      </w:pPr>
    </w:p>
    <w:p w14:paraId="4CDEA1EA" w14:textId="77777777" w:rsidR="00C94224" w:rsidRDefault="00C94224" w:rsidP="00C94224">
      <w:pPr>
        <w:widowControl/>
        <w:rPr>
          <w:lang w:val="en-US"/>
        </w:rPr>
      </w:pPr>
    </w:p>
    <w:p w14:paraId="13F66574" w14:textId="77777777" w:rsidR="00C94224" w:rsidRPr="00C94224" w:rsidRDefault="00C94224" w:rsidP="00C94224">
      <w:pPr>
        <w:widowControl/>
        <w:rPr>
          <w:lang w:val="en-US"/>
        </w:rPr>
      </w:pPr>
    </w:p>
    <w:p w14:paraId="707DE9B2" w14:textId="51A0339C" w:rsidR="00B001F4" w:rsidRDefault="00B001F4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lastRenderedPageBreak/>
        <w:t>Phiếu khám bệnh</w:t>
      </w:r>
    </w:p>
    <w:p w14:paraId="3BB0C011" w14:textId="77777777" w:rsidR="009514BF" w:rsidRPr="009F6CA7" w:rsidRDefault="009514BF" w:rsidP="009514BF">
      <w:pPr>
        <w:rPr>
          <w:b/>
          <w:lang w:val="en-US"/>
        </w:rPr>
      </w:pPr>
      <w:r w:rsidRPr="009F6CA7">
        <w:rPr>
          <w:b/>
          <w:lang w:val="en-US"/>
        </w:rPr>
        <w:t>Thuộc tính</w:t>
      </w:r>
    </w:p>
    <w:p w14:paraId="09E8C171" w14:textId="715EB90C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036"/>
        <w:gridCol w:w="3039"/>
      </w:tblGrid>
      <w:tr w:rsidR="00075684" w:rsidRPr="00F535E3" w14:paraId="0E982E7A" w14:textId="77777777" w:rsidTr="00C17790">
        <w:tc>
          <w:tcPr>
            <w:tcW w:w="732" w:type="dxa"/>
          </w:tcPr>
          <w:p w14:paraId="786D1E72" w14:textId="77777777" w:rsidR="00075684" w:rsidRPr="00F535E3" w:rsidRDefault="00075684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0D35EE22" w14:textId="362AB1A3" w:rsidR="00075684" w:rsidRPr="00F535E3" w:rsidRDefault="00075684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F61D03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thuốc tính</w:t>
            </w:r>
          </w:p>
        </w:tc>
        <w:tc>
          <w:tcPr>
            <w:tcW w:w="1682" w:type="dxa"/>
          </w:tcPr>
          <w:p w14:paraId="68FD456C" w14:textId="23B35865" w:rsidR="00075684" w:rsidRPr="00F535E3" w:rsidRDefault="00075684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036" w:type="dxa"/>
          </w:tcPr>
          <w:p w14:paraId="575D2D7B" w14:textId="77777777" w:rsidR="00075684" w:rsidRPr="00F535E3" w:rsidRDefault="00075684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039" w:type="dxa"/>
          </w:tcPr>
          <w:p w14:paraId="2CA69B15" w14:textId="77777777" w:rsidR="00075684" w:rsidRPr="00F535E3" w:rsidRDefault="00075684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075684" w:rsidRPr="00F535E3" w14:paraId="77C8506A" w14:textId="77777777" w:rsidTr="00C17790">
        <w:tc>
          <w:tcPr>
            <w:tcW w:w="732" w:type="dxa"/>
          </w:tcPr>
          <w:p w14:paraId="7F3BBA7C" w14:textId="77777777" w:rsidR="00075684" w:rsidRPr="00F535E3" w:rsidRDefault="0007568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316E21C8" w14:textId="737A207C" w:rsidR="00075684" w:rsidRPr="00F535E3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MaPhieu</w:t>
            </w:r>
          </w:p>
        </w:tc>
        <w:tc>
          <w:tcPr>
            <w:tcW w:w="1682" w:type="dxa"/>
          </w:tcPr>
          <w:p w14:paraId="6912BD83" w14:textId="7DE151BA" w:rsidR="00075684" w:rsidRPr="00F535E3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036" w:type="dxa"/>
          </w:tcPr>
          <w:p w14:paraId="0EFD2BDA" w14:textId="77777777" w:rsidR="00075684" w:rsidRPr="00F535E3" w:rsidRDefault="0007568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039" w:type="dxa"/>
          </w:tcPr>
          <w:p w14:paraId="2187F4D5" w14:textId="58873D23" w:rsidR="00075684" w:rsidRPr="00F535E3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Mã phiếu khám bệnh</w:t>
            </w:r>
          </w:p>
        </w:tc>
      </w:tr>
      <w:tr w:rsidR="00075684" w:rsidRPr="00F535E3" w14:paraId="60C732F5" w14:textId="77777777" w:rsidTr="00C17790">
        <w:tc>
          <w:tcPr>
            <w:tcW w:w="732" w:type="dxa"/>
          </w:tcPr>
          <w:p w14:paraId="5AC1E5D2" w14:textId="77777777" w:rsidR="00075684" w:rsidRDefault="0007568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5B9A981B" w14:textId="71FD66F4" w:rsidR="00075684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Benh</w:t>
            </w:r>
          </w:p>
        </w:tc>
        <w:tc>
          <w:tcPr>
            <w:tcW w:w="1682" w:type="dxa"/>
          </w:tcPr>
          <w:p w14:paraId="54CA3673" w14:textId="6DAA045C" w:rsidR="00075684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036" w:type="dxa"/>
          </w:tcPr>
          <w:p w14:paraId="6C97B02B" w14:textId="6ED74C33" w:rsidR="00075684" w:rsidRPr="00F535E3" w:rsidRDefault="0007568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039" w:type="dxa"/>
          </w:tcPr>
          <w:p w14:paraId="124E4C06" w14:textId="434C0511" w:rsidR="00075684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Bệnh dự đoán</w:t>
            </w:r>
          </w:p>
        </w:tc>
      </w:tr>
      <w:tr w:rsidR="00075684" w:rsidRPr="00F535E3" w14:paraId="6C3F9FF6" w14:textId="77777777" w:rsidTr="00C17790">
        <w:tc>
          <w:tcPr>
            <w:tcW w:w="732" w:type="dxa"/>
          </w:tcPr>
          <w:p w14:paraId="54FAC45C" w14:textId="77777777" w:rsidR="00075684" w:rsidRPr="00F535E3" w:rsidRDefault="0007568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334BD1B8" w14:textId="47F5C090" w:rsidR="00075684" w:rsidRPr="00F535E3" w:rsidRDefault="005C7037" w:rsidP="005C7037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ToaThuoc</w:t>
            </w:r>
          </w:p>
        </w:tc>
        <w:tc>
          <w:tcPr>
            <w:tcW w:w="1682" w:type="dxa"/>
          </w:tcPr>
          <w:p w14:paraId="7EB94094" w14:textId="61FBE309" w:rsidR="00075684" w:rsidRPr="00F535E3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036" w:type="dxa"/>
          </w:tcPr>
          <w:p w14:paraId="23EF6B93" w14:textId="77777777" w:rsidR="00075684" w:rsidRPr="00F535E3" w:rsidRDefault="0007568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039" w:type="dxa"/>
          </w:tcPr>
          <w:p w14:paraId="32FE98FB" w14:textId="6C804B39" w:rsidR="00075684" w:rsidRPr="00F535E3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Thông tin toa thuốc</w:t>
            </w:r>
          </w:p>
        </w:tc>
      </w:tr>
      <w:tr w:rsidR="00075684" w:rsidRPr="00F535E3" w14:paraId="15B3F828" w14:textId="77777777" w:rsidTr="00C17790">
        <w:tc>
          <w:tcPr>
            <w:tcW w:w="732" w:type="dxa"/>
          </w:tcPr>
          <w:p w14:paraId="5FE884D8" w14:textId="77777777" w:rsidR="00075684" w:rsidRPr="00F535E3" w:rsidRDefault="00075684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763D42A2" w14:textId="77777777" w:rsidR="00075684" w:rsidRPr="00F535E3" w:rsidRDefault="0007568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TrieuChung</w:t>
            </w:r>
          </w:p>
        </w:tc>
        <w:tc>
          <w:tcPr>
            <w:tcW w:w="1682" w:type="dxa"/>
          </w:tcPr>
          <w:p w14:paraId="27323DD5" w14:textId="48EA56D3" w:rsidR="00075684" w:rsidRPr="00F535E3" w:rsidRDefault="005C703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036" w:type="dxa"/>
          </w:tcPr>
          <w:p w14:paraId="4D7AED51" w14:textId="77777777" w:rsidR="00075684" w:rsidRPr="00F535E3" w:rsidRDefault="00075684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039" w:type="dxa"/>
          </w:tcPr>
          <w:p w14:paraId="7FEF2D90" w14:textId="7F8D98ED" w:rsidR="00075684" w:rsidRPr="00F535E3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Triệu chứng của bệnh nhân</w:t>
            </w:r>
          </w:p>
        </w:tc>
      </w:tr>
      <w:tr w:rsidR="008207E2" w:rsidRPr="00F535E3" w14:paraId="776607B0" w14:textId="77777777" w:rsidTr="00C17790">
        <w:tc>
          <w:tcPr>
            <w:tcW w:w="732" w:type="dxa"/>
          </w:tcPr>
          <w:p w14:paraId="2E45DBE0" w14:textId="2041E0F4" w:rsidR="008207E2" w:rsidRPr="008207E2" w:rsidRDefault="008207E2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5</w:t>
            </w:r>
          </w:p>
        </w:tc>
        <w:tc>
          <w:tcPr>
            <w:tcW w:w="1754" w:type="dxa"/>
          </w:tcPr>
          <w:p w14:paraId="4910F558" w14:textId="501AA91B" w:rsidR="008207E2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82" w:type="dxa"/>
          </w:tcPr>
          <w:p w14:paraId="2AA10A0F" w14:textId="20646CAA" w:rsidR="008207E2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036" w:type="dxa"/>
          </w:tcPr>
          <w:p w14:paraId="7F0BBA29" w14:textId="77777777" w:rsidR="008207E2" w:rsidRPr="00F535E3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039" w:type="dxa"/>
          </w:tcPr>
          <w:p w14:paraId="7FF1B97E" w14:textId="4B1F9E7C" w:rsidR="008207E2" w:rsidRDefault="008207E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Ngày khám</w:t>
            </w:r>
          </w:p>
        </w:tc>
      </w:tr>
    </w:tbl>
    <w:p w14:paraId="59EE0276" w14:textId="06AB2B1F" w:rsidR="00075684" w:rsidRDefault="00075684" w:rsidP="000D385F">
      <w:pPr>
        <w:rPr>
          <w:lang w:val="en-US"/>
        </w:rPr>
      </w:pPr>
    </w:p>
    <w:p w14:paraId="6FA1F869" w14:textId="11CDE83D" w:rsidR="00635469" w:rsidRDefault="009F6CA7" w:rsidP="000D385F">
      <w:pPr>
        <w:rPr>
          <w:b/>
          <w:lang w:val="en-US"/>
        </w:rPr>
      </w:pPr>
      <w:r>
        <w:rPr>
          <w:b/>
          <w:lang w:val="en-US"/>
        </w:rPr>
        <w:t>Phương thứ</w:t>
      </w:r>
      <w:r w:rsidR="00635469" w:rsidRPr="009F6CA7">
        <w:rPr>
          <w:b/>
          <w:lang w:val="en-US"/>
        </w:rPr>
        <w:t>c</w:t>
      </w:r>
    </w:p>
    <w:p w14:paraId="7DFCC526" w14:textId="77777777" w:rsidR="005579C2" w:rsidRPr="009F6CA7" w:rsidRDefault="005579C2" w:rsidP="000D385F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124"/>
        <w:gridCol w:w="1559"/>
        <w:gridCol w:w="3748"/>
      </w:tblGrid>
      <w:tr w:rsidR="005579C2" w14:paraId="23EA2138" w14:textId="77777777" w:rsidTr="00D52BD6">
        <w:tc>
          <w:tcPr>
            <w:tcW w:w="812" w:type="dxa"/>
          </w:tcPr>
          <w:p w14:paraId="4B1B17C5" w14:textId="77777777" w:rsidR="005579C2" w:rsidRDefault="005579C2" w:rsidP="00733D7A">
            <w:pPr>
              <w:widowControl/>
              <w:jc w:val="center"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3124" w:type="dxa"/>
          </w:tcPr>
          <w:p w14:paraId="696BAF2A" w14:textId="77777777" w:rsidR="005579C2" w:rsidRDefault="005579C2" w:rsidP="00733D7A">
            <w:pPr>
              <w:widowControl/>
              <w:jc w:val="center"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559" w:type="dxa"/>
          </w:tcPr>
          <w:p w14:paraId="632BCCDA" w14:textId="77777777" w:rsidR="005579C2" w:rsidRDefault="005579C2" w:rsidP="00733D7A">
            <w:pPr>
              <w:widowControl/>
              <w:jc w:val="center"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3748" w:type="dxa"/>
          </w:tcPr>
          <w:p w14:paraId="225EA4EF" w14:textId="77777777" w:rsidR="005579C2" w:rsidRDefault="005579C2" w:rsidP="00733D7A">
            <w:pPr>
              <w:widowControl/>
              <w:jc w:val="center"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5579C2" w14:paraId="3FCC1A28" w14:textId="77777777" w:rsidTr="00D52BD6">
        <w:tc>
          <w:tcPr>
            <w:tcW w:w="812" w:type="dxa"/>
          </w:tcPr>
          <w:p w14:paraId="68092441" w14:textId="77777777" w:rsidR="005579C2" w:rsidRDefault="005579C2" w:rsidP="00D52BD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4" w:type="dxa"/>
          </w:tcPr>
          <w:p w14:paraId="41C0B352" w14:textId="0059F113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LapPhieuKham</w:t>
            </w:r>
          </w:p>
        </w:tc>
        <w:tc>
          <w:tcPr>
            <w:tcW w:w="1559" w:type="dxa"/>
          </w:tcPr>
          <w:p w14:paraId="18AC253C" w14:textId="77777777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748" w:type="dxa"/>
          </w:tcPr>
          <w:p w14:paraId="1F1D3D79" w14:textId="66A70B0B" w:rsidR="005579C2" w:rsidRDefault="005579C2" w:rsidP="005579C2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 xml:space="preserve">Thêm phiếu khám </w:t>
            </w:r>
          </w:p>
        </w:tc>
      </w:tr>
      <w:tr w:rsidR="005579C2" w14:paraId="7E4EB925" w14:textId="77777777" w:rsidTr="00D52BD6">
        <w:tc>
          <w:tcPr>
            <w:tcW w:w="812" w:type="dxa"/>
          </w:tcPr>
          <w:p w14:paraId="14144A26" w14:textId="77777777" w:rsidR="005579C2" w:rsidRDefault="005579C2" w:rsidP="00D52BD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4" w:type="dxa"/>
          </w:tcPr>
          <w:p w14:paraId="696D5092" w14:textId="402356B9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CapNhatPhieuKham</w:t>
            </w:r>
          </w:p>
        </w:tc>
        <w:tc>
          <w:tcPr>
            <w:tcW w:w="1559" w:type="dxa"/>
          </w:tcPr>
          <w:p w14:paraId="21B8D6CB" w14:textId="77777777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748" w:type="dxa"/>
          </w:tcPr>
          <w:p w14:paraId="4B14F6D9" w14:textId="77AB978E" w:rsidR="005579C2" w:rsidRDefault="005579C2" w:rsidP="005579C2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Cập nhật phiếu khám</w:t>
            </w:r>
          </w:p>
        </w:tc>
      </w:tr>
      <w:tr w:rsidR="005579C2" w14:paraId="403CF7D7" w14:textId="77777777" w:rsidTr="00D52BD6">
        <w:tc>
          <w:tcPr>
            <w:tcW w:w="812" w:type="dxa"/>
          </w:tcPr>
          <w:p w14:paraId="2D21CA3C" w14:textId="77777777" w:rsidR="005579C2" w:rsidRDefault="005579C2" w:rsidP="00D52BD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4" w:type="dxa"/>
          </w:tcPr>
          <w:p w14:paraId="04583B23" w14:textId="1C3FDFD7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XoaPhieuKham</w:t>
            </w:r>
          </w:p>
        </w:tc>
        <w:tc>
          <w:tcPr>
            <w:tcW w:w="1559" w:type="dxa"/>
          </w:tcPr>
          <w:p w14:paraId="47E1714D" w14:textId="77777777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748" w:type="dxa"/>
          </w:tcPr>
          <w:p w14:paraId="2EC46AAB" w14:textId="401F2B73" w:rsidR="005579C2" w:rsidRDefault="005579C2" w:rsidP="005579C2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Xóa phiếu khám</w:t>
            </w:r>
          </w:p>
        </w:tc>
      </w:tr>
      <w:tr w:rsidR="005579C2" w14:paraId="63C133EF" w14:textId="77777777" w:rsidTr="00D52BD6">
        <w:tc>
          <w:tcPr>
            <w:tcW w:w="812" w:type="dxa"/>
          </w:tcPr>
          <w:p w14:paraId="5AF8CA29" w14:textId="05F245AC" w:rsidR="005579C2" w:rsidRDefault="005579C2" w:rsidP="00D52BD6">
            <w:pPr>
              <w:widowControl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4" w:type="dxa"/>
          </w:tcPr>
          <w:p w14:paraId="15706276" w14:textId="279F386B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TimPhieuKham_BenhNhan</w:t>
            </w:r>
          </w:p>
        </w:tc>
        <w:tc>
          <w:tcPr>
            <w:tcW w:w="1559" w:type="dxa"/>
          </w:tcPr>
          <w:p w14:paraId="137DFAFF" w14:textId="29F85E8E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748" w:type="dxa"/>
          </w:tcPr>
          <w:p w14:paraId="6312CFF7" w14:textId="6C5D55BE" w:rsidR="005579C2" w:rsidRDefault="005579C2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Tìm phiếu khám của bệnh nhân</w:t>
            </w:r>
          </w:p>
        </w:tc>
      </w:tr>
    </w:tbl>
    <w:p w14:paraId="0E96858D" w14:textId="77777777" w:rsidR="005579C2" w:rsidRDefault="005579C2" w:rsidP="005579C2">
      <w:pPr>
        <w:widowControl/>
        <w:rPr>
          <w:lang w:val="en-US"/>
        </w:rPr>
      </w:pPr>
    </w:p>
    <w:p w14:paraId="3F8E2480" w14:textId="77777777" w:rsidR="005579C2" w:rsidRPr="005579C2" w:rsidRDefault="005579C2" w:rsidP="005579C2">
      <w:pPr>
        <w:widowControl/>
        <w:rPr>
          <w:lang w:val="en-US"/>
        </w:rPr>
      </w:pPr>
    </w:p>
    <w:p w14:paraId="7B092314" w14:textId="30DE1CA9" w:rsidR="00B001F4" w:rsidRDefault="00733D7A" w:rsidP="00B7173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Toa thuốc</w:t>
      </w:r>
    </w:p>
    <w:p w14:paraId="06C514B6" w14:textId="77777777" w:rsidR="009514BF" w:rsidRPr="00BC1F50" w:rsidRDefault="009514BF" w:rsidP="009514BF">
      <w:pPr>
        <w:rPr>
          <w:b/>
          <w:lang w:val="en-US"/>
        </w:rPr>
      </w:pPr>
      <w:r w:rsidRPr="00BC1F50">
        <w:rPr>
          <w:b/>
          <w:lang w:val="en-US"/>
        </w:rPr>
        <w:t>Thuộc tính</w:t>
      </w:r>
    </w:p>
    <w:p w14:paraId="75E8C9D6" w14:textId="07334190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1752"/>
        <w:gridCol w:w="3323"/>
      </w:tblGrid>
      <w:tr w:rsidR="00635469" w:rsidRPr="00F535E3" w14:paraId="35EC6F32" w14:textId="77777777" w:rsidTr="00733D7A">
        <w:tc>
          <w:tcPr>
            <w:tcW w:w="732" w:type="dxa"/>
          </w:tcPr>
          <w:p w14:paraId="6D281653" w14:textId="77777777" w:rsidR="00635469" w:rsidRPr="00F535E3" w:rsidRDefault="00635469" w:rsidP="00733D7A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35ED5734" w14:textId="7597B8D0" w:rsidR="00635469" w:rsidRPr="00F535E3" w:rsidRDefault="00635469" w:rsidP="00733D7A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BC1F50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thuốc tính</w:t>
            </w:r>
          </w:p>
        </w:tc>
        <w:tc>
          <w:tcPr>
            <w:tcW w:w="1682" w:type="dxa"/>
          </w:tcPr>
          <w:p w14:paraId="6D3732D7" w14:textId="5F373684" w:rsidR="00635469" w:rsidRPr="00F535E3" w:rsidRDefault="00635469" w:rsidP="00733D7A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1752" w:type="dxa"/>
          </w:tcPr>
          <w:p w14:paraId="79A650D9" w14:textId="77777777" w:rsidR="00635469" w:rsidRPr="00F535E3" w:rsidRDefault="00635469" w:rsidP="00733D7A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3323" w:type="dxa"/>
          </w:tcPr>
          <w:p w14:paraId="7C7880A7" w14:textId="77777777" w:rsidR="00635469" w:rsidRPr="00F535E3" w:rsidRDefault="00635469" w:rsidP="00733D7A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35469" w:rsidRPr="00F535E3" w14:paraId="3E25761F" w14:textId="77777777" w:rsidTr="00733D7A">
        <w:tc>
          <w:tcPr>
            <w:tcW w:w="732" w:type="dxa"/>
          </w:tcPr>
          <w:p w14:paraId="4A7293A0" w14:textId="77777777" w:rsidR="00635469" w:rsidRPr="00F535E3" w:rsidRDefault="00635469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28963F63" w14:textId="420B8640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Thuoc</w:t>
            </w:r>
          </w:p>
        </w:tc>
        <w:tc>
          <w:tcPr>
            <w:tcW w:w="1682" w:type="dxa"/>
          </w:tcPr>
          <w:p w14:paraId="270A7FC6" w14:textId="24A89984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52" w:type="dxa"/>
          </w:tcPr>
          <w:p w14:paraId="58D49B5B" w14:textId="77777777" w:rsidR="00635469" w:rsidRPr="00F535E3" w:rsidRDefault="00635469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3" w:type="dxa"/>
          </w:tcPr>
          <w:p w14:paraId="6F58D663" w14:textId="4A980485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Thuốc kê cho bệnh nhân</w:t>
            </w:r>
          </w:p>
        </w:tc>
      </w:tr>
      <w:tr w:rsidR="00635469" w:rsidRPr="00F535E3" w14:paraId="4983F852" w14:textId="77777777" w:rsidTr="00733D7A">
        <w:tc>
          <w:tcPr>
            <w:tcW w:w="732" w:type="dxa"/>
          </w:tcPr>
          <w:p w14:paraId="3E315B4E" w14:textId="77777777" w:rsidR="00635469" w:rsidRDefault="00635469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0688833A" w14:textId="207F117A" w:rsidR="00635469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DonViTinh</w:t>
            </w:r>
          </w:p>
        </w:tc>
        <w:tc>
          <w:tcPr>
            <w:tcW w:w="1682" w:type="dxa"/>
          </w:tcPr>
          <w:p w14:paraId="3E1EEAEA" w14:textId="364D02D1" w:rsidR="00635469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52" w:type="dxa"/>
          </w:tcPr>
          <w:p w14:paraId="4326D83E" w14:textId="251032FC" w:rsidR="00635469" w:rsidRPr="00F535E3" w:rsidRDefault="00635469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3" w:type="dxa"/>
          </w:tcPr>
          <w:p w14:paraId="44429612" w14:textId="182AEE96" w:rsidR="00635469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Đơn vị tính của thuốc</w:t>
            </w:r>
          </w:p>
        </w:tc>
      </w:tr>
      <w:tr w:rsidR="00635469" w:rsidRPr="00F535E3" w14:paraId="7408B63C" w14:textId="77777777" w:rsidTr="00733D7A">
        <w:tc>
          <w:tcPr>
            <w:tcW w:w="732" w:type="dxa"/>
          </w:tcPr>
          <w:p w14:paraId="66DA3C13" w14:textId="77777777" w:rsidR="00635469" w:rsidRPr="00F535E3" w:rsidRDefault="00635469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5D3FA062" w14:textId="0ED24019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CachDung</w:t>
            </w:r>
          </w:p>
        </w:tc>
        <w:tc>
          <w:tcPr>
            <w:tcW w:w="1682" w:type="dxa"/>
          </w:tcPr>
          <w:p w14:paraId="6CF8B6A0" w14:textId="537EA1F7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52" w:type="dxa"/>
          </w:tcPr>
          <w:p w14:paraId="1C830EF7" w14:textId="5A9687D8" w:rsidR="00635469" w:rsidRPr="00F535E3" w:rsidRDefault="00635469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3" w:type="dxa"/>
          </w:tcPr>
          <w:p w14:paraId="6AE1D080" w14:textId="711FE414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Cách dùng thuốc</w:t>
            </w:r>
          </w:p>
        </w:tc>
      </w:tr>
      <w:tr w:rsidR="00635469" w:rsidRPr="00F535E3" w14:paraId="626B537F" w14:textId="77777777" w:rsidTr="00733D7A">
        <w:tc>
          <w:tcPr>
            <w:tcW w:w="732" w:type="dxa"/>
          </w:tcPr>
          <w:p w14:paraId="0D43FFD4" w14:textId="77777777" w:rsidR="00635469" w:rsidRPr="00F535E3" w:rsidRDefault="00635469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754" w:type="dxa"/>
          </w:tcPr>
          <w:p w14:paraId="04BA2E61" w14:textId="36BD32AC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SoLuong</w:t>
            </w:r>
          </w:p>
        </w:tc>
        <w:tc>
          <w:tcPr>
            <w:tcW w:w="1682" w:type="dxa"/>
          </w:tcPr>
          <w:p w14:paraId="7591E1DA" w14:textId="2F3E79C6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1752" w:type="dxa"/>
          </w:tcPr>
          <w:p w14:paraId="7892653F" w14:textId="2F31D706" w:rsidR="00635469" w:rsidRPr="00F535E3" w:rsidRDefault="00635469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3" w:type="dxa"/>
          </w:tcPr>
          <w:p w14:paraId="2343283C" w14:textId="449A48CB" w:rsidR="00635469" w:rsidRPr="00F535E3" w:rsidRDefault="00733D7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Số lượng thuốc</w:t>
            </w:r>
          </w:p>
        </w:tc>
      </w:tr>
    </w:tbl>
    <w:p w14:paraId="5466DE58" w14:textId="561B6DFE" w:rsidR="00635469" w:rsidRDefault="00635469" w:rsidP="000D385F">
      <w:pPr>
        <w:rPr>
          <w:lang w:val="en-US"/>
        </w:rPr>
      </w:pPr>
    </w:p>
    <w:p w14:paraId="451C0780" w14:textId="77777777" w:rsidR="00733D7A" w:rsidRDefault="00733D7A" w:rsidP="000D385F">
      <w:pPr>
        <w:rPr>
          <w:lang w:val="en-US"/>
        </w:rPr>
      </w:pPr>
    </w:p>
    <w:p w14:paraId="6DF7927F" w14:textId="5F589822" w:rsidR="00C94224" w:rsidRDefault="0068626A" w:rsidP="00733D7A">
      <w:pPr>
        <w:rPr>
          <w:b/>
          <w:lang w:val="en-US"/>
        </w:rPr>
      </w:pPr>
      <w:r w:rsidRPr="00BC1F50">
        <w:rPr>
          <w:b/>
          <w:lang w:val="en-US"/>
        </w:rPr>
        <w:t>Phương thức</w:t>
      </w:r>
    </w:p>
    <w:p w14:paraId="64D13A00" w14:textId="77777777" w:rsidR="00733D7A" w:rsidRDefault="00733D7A" w:rsidP="00733D7A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733D7A" w14:paraId="6017631E" w14:textId="77777777" w:rsidTr="00923795">
        <w:tc>
          <w:tcPr>
            <w:tcW w:w="842" w:type="dxa"/>
          </w:tcPr>
          <w:p w14:paraId="3DCD2147" w14:textId="77777777" w:rsidR="00733D7A" w:rsidRDefault="00733D7A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01827158" w14:textId="77777777" w:rsidR="00733D7A" w:rsidRDefault="00733D7A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434" w:type="dxa"/>
          </w:tcPr>
          <w:p w14:paraId="0442FA90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845" w:type="dxa"/>
          </w:tcPr>
          <w:p w14:paraId="189325A1" w14:textId="77777777" w:rsidR="00733D7A" w:rsidRDefault="00733D7A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733D7A" w14:paraId="40338ABC" w14:textId="77777777" w:rsidTr="00923795">
        <w:tc>
          <w:tcPr>
            <w:tcW w:w="842" w:type="dxa"/>
          </w:tcPr>
          <w:p w14:paraId="7C42575C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181E5232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434" w:type="dxa"/>
          </w:tcPr>
          <w:p w14:paraId="5E43FFAF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71B4CD43" w14:textId="6194EE79" w:rsidR="00733D7A" w:rsidRDefault="00733D7A" w:rsidP="00733D7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Thêm toa thuốc</w:t>
            </w:r>
          </w:p>
        </w:tc>
      </w:tr>
      <w:tr w:rsidR="00733D7A" w14:paraId="021D9F06" w14:textId="77777777" w:rsidTr="00923795">
        <w:tc>
          <w:tcPr>
            <w:tcW w:w="842" w:type="dxa"/>
          </w:tcPr>
          <w:p w14:paraId="145E30D5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7C840962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</w:t>
            </w:r>
          </w:p>
        </w:tc>
        <w:tc>
          <w:tcPr>
            <w:tcW w:w="1434" w:type="dxa"/>
          </w:tcPr>
          <w:p w14:paraId="7068E2AB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02CCB3E2" w14:textId="046C6160" w:rsidR="00733D7A" w:rsidRDefault="00733D7A" w:rsidP="00733D7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Cập nhật toa thuốc</w:t>
            </w:r>
          </w:p>
        </w:tc>
      </w:tr>
      <w:tr w:rsidR="00733D7A" w14:paraId="2163955C" w14:textId="77777777" w:rsidTr="00923795">
        <w:tc>
          <w:tcPr>
            <w:tcW w:w="842" w:type="dxa"/>
          </w:tcPr>
          <w:p w14:paraId="456A6C51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9" w:type="dxa"/>
          </w:tcPr>
          <w:p w14:paraId="1ECA46AD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Xoa</w:t>
            </w:r>
          </w:p>
        </w:tc>
        <w:tc>
          <w:tcPr>
            <w:tcW w:w="1434" w:type="dxa"/>
          </w:tcPr>
          <w:p w14:paraId="51061238" w14:textId="77777777" w:rsidR="00733D7A" w:rsidRDefault="00733D7A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70F5D119" w14:textId="0E215810" w:rsidR="00733D7A" w:rsidRDefault="00733D7A" w:rsidP="00733D7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Xóa toa thuốc</w:t>
            </w:r>
          </w:p>
        </w:tc>
      </w:tr>
    </w:tbl>
    <w:p w14:paraId="3137DCF4" w14:textId="77777777" w:rsidR="00C94224" w:rsidRPr="00C94224" w:rsidRDefault="00C94224" w:rsidP="00C94224">
      <w:pPr>
        <w:widowControl/>
        <w:rPr>
          <w:lang w:val="en-US"/>
        </w:rPr>
      </w:pPr>
    </w:p>
    <w:p w14:paraId="26AEA555" w14:textId="7E940AF4" w:rsidR="00B001F4" w:rsidRDefault="00B001F4" w:rsidP="00B001F4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lastRenderedPageBreak/>
        <w:t>Hóa đơn thanh toán</w:t>
      </w:r>
    </w:p>
    <w:p w14:paraId="51B83700" w14:textId="77777777" w:rsidR="009514BF" w:rsidRPr="004008CB" w:rsidRDefault="009514BF" w:rsidP="009514BF">
      <w:pPr>
        <w:rPr>
          <w:b/>
          <w:lang w:val="en-US"/>
        </w:rPr>
      </w:pPr>
      <w:r w:rsidRPr="004008CB">
        <w:rPr>
          <w:b/>
          <w:lang w:val="en-US"/>
        </w:rPr>
        <w:t>Thuộc tính</w:t>
      </w:r>
    </w:p>
    <w:p w14:paraId="1075285B" w14:textId="038613CA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461"/>
        <w:gridCol w:w="2614"/>
      </w:tblGrid>
      <w:tr w:rsidR="0068626A" w:rsidRPr="00F535E3" w14:paraId="56A23071" w14:textId="77777777" w:rsidTr="004008CB">
        <w:tc>
          <w:tcPr>
            <w:tcW w:w="732" w:type="dxa"/>
          </w:tcPr>
          <w:p w14:paraId="127529F8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33D7D634" w14:textId="134842D5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 w:rsidR="004008CB"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thuốc tính</w:t>
            </w:r>
          </w:p>
        </w:tc>
        <w:tc>
          <w:tcPr>
            <w:tcW w:w="1682" w:type="dxa"/>
          </w:tcPr>
          <w:p w14:paraId="7A414AD3" w14:textId="5324429B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461" w:type="dxa"/>
          </w:tcPr>
          <w:p w14:paraId="35E07ADD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614" w:type="dxa"/>
          </w:tcPr>
          <w:p w14:paraId="7FD62DA6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8626A" w:rsidRPr="00F535E3" w14:paraId="3B3262F5" w14:textId="77777777" w:rsidTr="004008CB">
        <w:tc>
          <w:tcPr>
            <w:tcW w:w="732" w:type="dxa"/>
          </w:tcPr>
          <w:p w14:paraId="272931B3" w14:textId="77777777" w:rsidR="0068626A" w:rsidRPr="00F535E3" w:rsidRDefault="0068626A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726460EA" w14:textId="3BAF6982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TienKham</w:t>
            </w:r>
          </w:p>
        </w:tc>
        <w:tc>
          <w:tcPr>
            <w:tcW w:w="1682" w:type="dxa"/>
          </w:tcPr>
          <w:p w14:paraId="0FE6D664" w14:textId="7E484CA5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461" w:type="dxa"/>
          </w:tcPr>
          <w:p w14:paraId="25BB64AA" w14:textId="77777777" w:rsidR="0068626A" w:rsidRPr="00F535E3" w:rsidRDefault="0068626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614" w:type="dxa"/>
          </w:tcPr>
          <w:p w14:paraId="2111994A" w14:textId="14333236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Tiền khám bệnh</w:t>
            </w:r>
          </w:p>
        </w:tc>
      </w:tr>
      <w:tr w:rsidR="0068626A" w:rsidRPr="00F535E3" w14:paraId="4FE91FA5" w14:textId="77777777" w:rsidTr="004008CB">
        <w:tc>
          <w:tcPr>
            <w:tcW w:w="732" w:type="dxa"/>
          </w:tcPr>
          <w:p w14:paraId="170B17E4" w14:textId="77777777" w:rsidR="0068626A" w:rsidRDefault="0068626A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1FA032DD" w14:textId="71D5F370" w:rsidR="0068626A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TienThuoc</w:t>
            </w:r>
          </w:p>
        </w:tc>
        <w:tc>
          <w:tcPr>
            <w:tcW w:w="1682" w:type="dxa"/>
          </w:tcPr>
          <w:p w14:paraId="5FCC0221" w14:textId="40534BE2" w:rsidR="0068626A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461" w:type="dxa"/>
          </w:tcPr>
          <w:p w14:paraId="307A8E85" w14:textId="2431CF15" w:rsidR="0068626A" w:rsidRPr="00F535E3" w:rsidRDefault="0068626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614" w:type="dxa"/>
          </w:tcPr>
          <w:p w14:paraId="68BA58AF" w14:textId="0F120B4E" w:rsidR="0068626A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Tiền thuốc</w:t>
            </w:r>
          </w:p>
        </w:tc>
      </w:tr>
      <w:tr w:rsidR="0068626A" w:rsidRPr="00F535E3" w14:paraId="08CFEF4E" w14:textId="77777777" w:rsidTr="004008CB">
        <w:tc>
          <w:tcPr>
            <w:tcW w:w="732" w:type="dxa"/>
          </w:tcPr>
          <w:p w14:paraId="3D6FD043" w14:textId="77777777" w:rsidR="0068626A" w:rsidRPr="00F535E3" w:rsidRDefault="0068626A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754" w:type="dxa"/>
          </w:tcPr>
          <w:p w14:paraId="05957395" w14:textId="02BCDC7A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NgayKham</w:t>
            </w:r>
          </w:p>
        </w:tc>
        <w:tc>
          <w:tcPr>
            <w:tcW w:w="1682" w:type="dxa"/>
          </w:tcPr>
          <w:p w14:paraId="517FDB6B" w14:textId="2C72A78A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461" w:type="dxa"/>
          </w:tcPr>
          <w:p w14:paraId="31116BDE" w14:textId="77777777" w:rsidR="0068626A" w:rsidRPr="00F535E3" w:rsidRDefault="0068626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614" w:type="dxa"/>
          </w:tcPr>
          <w:p w14:paraId="0463EEE1" w14:textId="7081BA85" w:rsidR="0068626A" w:rsidRPr="00F535E3" w:rsidRDefault="004008CB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Ngày khám</w:t>
            </w:r>
          </w:p>
        </w:tc>
      </w:tr>
    </w:tbl>
    <w:p w14:paraId="49B1D91D" w14:textId="21832ACF" w:rsidR="0068626A" w:rsidRDefault="0068626A" w:rsidP="000D385F">
      <w:pPr>
        <w:rPr>
          <w:lang w:val="en-US"/>
        </w:rPr>
      </w:pPr>
    </w:p>
    <w:p w14:paraId="400E0218" w14:textId="74C22F24" w:rsidR="0068626A" w:rsidRPr="004008CB" w:rsidRDefault="0068626A" w:rsidP="000D385F">
      <w:pPr>
        <w:rPr>
          <w:b/>
          <w:lang w:val="en-US"/>
        </w:rPr>
      </w:pPr>
      <w:r w:rsidRPr="004008CB">
        <w:rPr>
          <w:b/>
          <w:lang w:val="en-US"/>
        </w:rPr>
        <w:t>Phương thức</w:t>
      </w:r>
    </w:p>
    <w:p w14:paraId="077E4C78" w14:textId="77777777" w:rsidR="004008CB" w:rsidRDefault="004008CB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059"/>
        <w:gridCol w:w="1434"/>
        <w:gridCol w:w="4845"/>
      </w:tblGrid>
      <w:tr w:rsidR="004008CB" w14:paraId="09C1B11F" w14:textId="77777777" w:rsidTr="00923795">
        <w:tc>
          <w:tcPr>
            <w:tcW w:w="842" w:type="dxa"/>
          </w:tcPr>
          <w:p w14:paraId="2262EA1F" w14:textId="77777777" w:rsidR="004008CB" w:rsidRDefault="004008CB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059" w:type="dxa"/>
          </w:tcPr>
          <w:p w14:paraId="47BC6AC6" w14:textId="77777777" w:rsidR="004008CB" w:rsidRDefault="004008CB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434" w:type="dxa"/>
          </w:tcPr>
          <w:p w14:paraId="225911A9" w14:textId="77777777" w:rsidR="004008CB" w:rsidRDefault="004008CB" w:rsidP="00923795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845" w:type="dxa"/>
          </w:tcPr>
          <w:p w14:paraId="4E07512B" w14:textId="77777777" w:rsidR="004008CB" w:rsidRDefault="004008CB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4008CB" w14:paraId="4838C56A" w14:textId="77777777" w:rsidTr="00923795">
        <w:tc>
          <w:tcPr>
            <w:tcW w:w="842" w:type="dxa"/>
          </w:tcPr>
          <w:p w14:paraId="66B4A536" w14:textId="77777777" w:rsidR="004008CB" w:rsidRDefault="004008CB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</w:tcPr>
          <w:p w14:paraId="3B32F63D" w14:textId="6B863548" w:rsidR="004008CB" w:rsidRDefault="00C1408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LapThanhToan</w:t>
            </w:r>
          </w:p>
        </w:tc>
        <w:tc>
          <w:tcPr>
            <w:tcW w:w="1434" w:type="dxa"/>
          </w:tcPr>
          <w:p w14:paraId="2D1D5209" w14:textId="77777777" w:rsidR="004008CB" w:rsidRDefault="004008CB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58E0EEDF" w14:textId="3FF40199" w:rsidR="004008CB" w:rsidRDefault="00C1408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Lập hóa đơn thanh toán</w:t>
            </w:r>
          </w:p>
        </w:tc>
      </w:tr>
      <w:tr w:rsidR="004008CB" w14:paraId="1D97E2A3" w14:textId="77777777" w:rsidTr="00923795">
        <w:tc>
          <w:tcPr>
            <w:tcW w:w="842" w:type="dxa"/>
          </w:tcPr>
          <w:p w14:paraId="44FA5CA2" w14:textId="77777777" w:rsidR="004008CB" w:rsidRDefault="004008CB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</w:tcPr>
          <w:p w14:paraId="53C0869F" w14:textId="66694631" w:rsidR="004008CB" w:rsidRDefault="00C1408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TimHoaDon</w:t>
            </w:r>
          </w:p>
        </w:tc>
        <w:tc>
          <w:tcPr>
            <w:tcW w:w="1434" w:type="dxa"/>
          </w:tcPr>
          <w:p w14:paraId="1BF95E73" w14:textId="77777777" w:rsidR="004008CB" w:rsidRDefault="004008CB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845" w:type="dxa"/>
          </w:tcPr>
          <w:p w14:paraId="48A92FB4" w14:textId="44F756F4" w:rsidR="004008CB" w:rsidRDefault="00C14080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Tìm hóa đơn</w:t>
            </w:r>
          </w:p>
        </w:tc>
      </w:tr>
    </w:tbl>
    <w:p w14:paraId="4ED9DA8A" w14:textId="77777777" w:rsidR="00C94224" w:rsidRDefault="00C94224" w:rsidP="00C94224">
      <w:pPr>
        <w:widowControl/>
        <w:rPr>
          <w:lang w:val="en-US"/>
        </w:rPr>
      </w:pPr>
    </w:p>
    <w:p w14:paraId="795FD619" w14:textId="77777777" w:rsidR="00C94224" w:rsidRDefault="00C94224" w:rsidP="00C94224">
      <w:pPr>
        <w:widowControl/>
        <w:rPr>
          <w:lang w:val="en-US"/>
        </w:rPr>
      </w:pPr>
    </w:p>
    <w:p w14:paraId="6CA564EE" w14:textId="77777777" w:rsidR="00C94224" w:rsidRDefault="00C94224" w:rsidP="00C94224">
      <w:pPr>
        <w:widowControl/>
        <w:rPr>
          <w:lang w:val="en-US"/>
        </w:rPr>
      </w:pPr>
    </w:p>
    <w:p w14:paraId="385B218B" w14:textId="77777777" w:rsidR="00C94224" w:rsidRPr="00C94224" w:rsidRDefault="00C94224" w:rsidP="00C94224">
      <w:pPr>
        <w:widowControl/>
        <w:rPr>
          <w:lang w:val="en-US"/>
        </w:rPr>
      </w:pPr>
    </w:p>
    <w:p w14:paraId="0B5B13B6" w14:textId="7999EC51" w:rsidR="00B001F4" w:rsidRDefault="00B001F4" w:rsidP="00B001F4">
      <w:pPr>
        <w:pStyle w:val="Heading3"/>
        <w:rPr>
          <w:i w:val="0"/>
          <w:color w:val="0000FF"/>
          <w:lang w:val="en-US"/>
        </w:rPr>
      </w:pPr>
      <w:r w:rsidRPr="00B001F4">
        <w:rPr>
          <w:i w:val="0"/>
          <w:color w:val="0000FF"/>
          <w:lang w:val="en-US"/>
        </w:rPr>
        <w:t>Config</w:t>
      </w:r>
    </w:p>
    <w:p w14:paraId="2322CD46" w14:textId="77777777" w:rsidR="009514BF" w:rsidRPr="00164197" w:rsidRDefault="009514BF" w:rsidP="009514BF">
      <w:pPr>
        <w:rPr>
          <w:b/>
          <w:lang w:val="en-US"/>
        </w:rPr>
      </w:pPr>
      <w:r w:rsidRPr="00164197">
        <w:rPr>
          <w:b/>
          <w:lang w:val="en-US"/>
        </w:rPr>
        <w:t>Thuộc tính</w:t>
      </w:r>
    </w:p>
    <w:p w14:paraId="210BE7A6" w14:textId="588A0FFB" w:rsidR="000D385F" w:rsidRDefault="000D385F" w:rsidP="000D38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54"/>
        <w:gridCol w:w="1682"/>
        <w:gridCol w:w="2177"/>
        <w:gridCol w:w="2898"/>
      </w:tblGrid>
      <w:tr w:rsidR="0068626A" w:rsidRPr="00F535E3" w14:paraId="43473B84" w14:textId="77777777" w:rsidTr="00367CC2">
        <w:tc>
          <w:tcPr>
            <w:tcW w:w="732" w:type="dxa"/>
          </w:tcPr>
          <w:p w14:paraId="20A4AA64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1754" w:type="dxa"/>
          </w:tcPr>
          <w:p w14:paraId="68298775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 thuốc tính</w:t>
            </w:r>
          </w:p>
        </w:tc>
        <w:tc>
          <w:tcPr>
            <w:tcW w:w="1682" w:type="dxa"/>
          </w:tcPr>
          <w:p w14:paraId="1C3E7823" w14:textId="04EBA785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2177" w:type="dxa"/>
          </w:tcPr>
          <w:p w14:paraId="23938805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Ràng buộc</w:t>
            </w:r>
          </w:p>
        </w:tc>
        <w:tc>
          <w:tcPr>
            <w:tcW w:w="2898" w:type="dxa"/>
          </w:tcPr>
          <w:p w14:paraId="6DD5EF38" w14:textId="77777777" w:rsidR="0068626A" w:rsidRPr="00F535E3" w:rsidRDefault="0068626A" w:rsidP="00252844">
            <w:pPr>
              <w:pStyle w:val="BodyText"/>
              <w:jc w:val="center"/>
              <w:rPr>
                <w:b/>
                <w:bCs/>
                <w:iCs/>
                <w:color w:val="000000" w:themeColor="text1"/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68626A" w:rsidRPr="00F535E3" w14:paraId="01F0FD2F" w14:textId="77777777" w:rsidTr="00367CC2">
        <w:tc>
          <w:tcPr>
            <w:tcW w:w="732" w:type="dxa"/>
          </w:tcPr>
          <w:p w14:paraId="1EC320AE" w14:textId="77777777" w:rsidR="0068626A" w:rsidRPr="00F535E3" w:rsidRDefault="0068626A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</w:tcPr>
          <w:p w14:paraId="3EC97200" w14:textId="1FE84E69" w:rsidR="0068626A" w:rsidRPr="00F535E3" w:rsidRDefault="0016419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Code</w:t>
            </w:r>
          </w:p>
        </w:tc>
        <w:tc>
          <w:tcPr>
            <w:tcW w:w="1682" w:type="dxa"/>
          </w:tcPr>
          <w:p w14:paraId="51274C15" w14:textId="3FB33233" w:rsidR="0068626A" w:rsidRPr="00F535E3" w:rsidRDefault="00367CC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177" w:type="dxa"/>
          </w:tcPr>
          <w:p w14:paraId="6B9E928D" w14:textId="77777777" w:rsidR="0068626A" w:rsidRPr="00F535E3" w:rsidRDefault="0068626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898" w:type="dxa"/>
          </w:tcPr>
          <w:p w14:paraId="3D690BA8" w14:textId="0AA82AEB" w:rsidR="0068626A" w:rsidRPr="00F535E3" w:rsidRDefault="00367CC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Mã quy định</w:t>
            </w:r>
          </w:p>
        </w:tc>
      </w:tr>
      <w:tr w:rsidR="0068626A" w:rsidRPr="00F535E3" w14:paraId="211FA719" w14:textId="77777777" w:rsidTr="00367CC2">
        <w:tc>
          <w:tcPr>
            <w:tcW w:w="732" w:type="dxa"/>
          </w:tcPr>
          <w:p w14:paraId="152D9CB0" w14:textId="77777777" w:rsidR="0068626A" w:rsidRDefault="0068626A" w:rsidP="00252844">
            <w:pPr>
              <w:pStyle w:val="BodyText"/>
              <w:jc w:val="center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1754" w:type="dxa"/>
          </w:tcPr>
          <w:p w14:paraId="11E0D0A7" w14:textId="17CEA298" w:rsidR="0068626A" w:rsidRDefault="00164197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Value</w:t>
            </w:r>
          </w:p>
        </w:tc>
        <w:tc>
          <w:tcPr>
            <w:tcW w:w="1682" w:type="dxa"/>
          </w:tcPr>
          <w:p w14:paraId="78B1506F" w14:textId="6FD8C552" w:rsidR="0068626A" w:rsidRDefault="00367CC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Private</w:t>
            </w:r>
          </w:p>
        </w:tc>
        <w:tc>
          <w:tcPr>
            <w:tcW w:w="2177" w:type="dxa"/>
          </w:tcPr>
          <w:p w14:paraId="4567B440" w14:textId="76F0D1DA" w:rsidR="0068626A" w:rsidRPr="00F535E3" w:rsidRDefault="0068626A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2898" w:type="dxa"/>
          </w:tcPr>
          <w:p w14:paraId="367AD3E4" w14:textId="71C704BC" w:rsidR="0068626A" w:rsidRDefault="00367CC2" w:rsidP="00252844">
            <w:pPr>
              <w:pStyle w:val="BodyText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Giá trị của quy định</w:t>
            </w:r>
          </w:p>
        </w:tc>
      </w:tr>
    </w:tbl>
    <w:p w14:paraId="43940585" w14:textId="77777777" w:rsidR="0068626A" w:rsidRDefault="0068626A" w:rsidP="000D385F">
      <w:pPr>
        <w:rPr>
          <w:lang w:val="en-US"/>
        </w:rPr>
      </w:pPr>
    </w:p>
    <w:p w14:paraId="30AC7888" w14:textId="6D406913" w:rsidR="00C94224" w:rsidRPr="00164197" w:rsidRDefault="00392A1A" w:rsidP="00164197">
      <w:pPr>
        <w:rPr>
          <w:b/>
          <w:lang w:val="en-US"/>
        </w:rPr>
      </w:pPr>
      <w:r w:rsidRPr="00164197">
        <w:rPr>
          <w:b/>
          <w:lang w:val="en-US"/>
        </w:rPr>
        <w:t>Phương thức</w:t>
      </w:r>
    </w:p>
    <w:p w14:paraId="36B4A44A" w14:textId="77777777" w:rsidR="00164197" w:rsidRDefault="00164197" w:rsidP="001641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27"/>
        <w:gridCol w:w="1701"/>
        <w:gridCol w:w="4110"/>
      </w:tblGrid>
      <w:tr w:rsidR="00164197" w14:paraId="24409A29" w14:textId="77777777" w:rsidTr="00164197">
        <w:tc>
          <w:tcPr>
            <w:tcW w:w="842" w:type="dxa"/>
          </w:tcPr>
          <w:p w14:paraId="717CF90A" w14:textId="77777777" w:rsidR="00164197" w:rsidRDefault="00164197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527" w:type="dxa"/>
          </w:tcPr>
          <w:p w14:paraId="626AE9F8" w14:textId="77777777" w:rsidR="00164197" w:rsidRDefault="00164197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701" w:type="dxa"/>
          </w:tcPr>
          <w:p w14:paraId="3A9EBA51" w14:textId="77777777" w:rsidR="00164197" w:rsidRDefault="00164197" w:rsidP="00923795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110" w:type="dxa"/>
          </w:tcPr>
          <w:p w14:paraId="765E8C7D" w14:textId="77777777" w:rsidR="00164197" w:rsidRDefault="00164197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164197" w14:paraId="6A6B578A" w14:textId="77777777" w:rsidTr="00164197">
        <w:tc>
          <w:tcPr>
            <w:tcW w:w="842" w:type="dxa"/>
          </w:tcPr>
          <w:p w14:paraId="5D66EF62" w14:textId="77777777" w:rsidR="00164197" w:rsidRDefault="00164197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7" w:type="dxa"/>
          </w:tcPr>
          <w:p w14:paraId="50FA704C" w14:textId="3F0B6630" w:rsidR="00164197" w:rsidRDefault="00164197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ThayDoiQuyDinh</w:t>
            </w:r>
          </w:p>
        </w:tc>
        <w:tc>
          <w:tcPr>
            <w:tcW w:w="1701" w:type="dxa"/>
          </w:tcPr>
          <w:p w14:paraId="32B2EA74" w14:textId="77777777" w:rsidR="00164197" w:rsidRDefault="00164197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110" w:type="dxa"/>
          </w:tcPr>
          <w:p w14:paraId="14D92BA0" w14:textId="001BF6FD" w:rsidR="00164197" w:rsidRDefault="00164197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Thay đổi quy định</w:t>
            </w:r>
          </w:p>
        </w:tc>
      </w:tr>
    </w:tbl>
    <w:p w14:paraId="5B0BDF28" w14:textId="77777777" w:rsidR="00164197" w:rsidRDefault="00164197" w:rsidP="00164197">
      <w:pPr>
        <w:rPr>
          <w:lang w:val="en-US"/>
        </w:rPr>
      </w:pPr>
    </w:p>
    <w:p w14:paraId="207B0099" w14:textId="77777777" w:rsidR="00C94224" w:rsidRDefault="00C94224" w:rsidP="00C94224">
      <w:pPr>
        <w:widowControl/>
        <w:rPr>
          <w:lang w:val="en-US"/>
        </w:rPr>
      </w:pPr>
    </w:p>
    <w:p w14:paraId="40CFE9EB" w14:textId="77777777" w:rsidR="00491E0B" w:rsidRDefault="00491E0B" w:rsidP="00C94224">
      <w:pPr>
        <w:widowControl/>
        <w:rPr>
          <w:lang w:val="en-US"/>
        </w:rPr>
      </w:pPr>
    </w:p>
    <w:p w14:paraId="034DB0E5" w14:textId="77777777" w:rsidR="00491E0B" w:rsidRDefault="00491E0B" w:rsidP="00C94224">
      <w:pPr>
        <w:widowControl/>
        <w:rPr>
          <w:lang w:val="en-US"/>
        </w:rPr>
      </w:pPr>
    </w:p>
    <w:p w14:paraId="5687F078" w14:textId="77777777" w:rsidR="00491E0B" w:rsidRDefault="00491E0B" w:rsidP="00C94224">
      <w:pPr>
        <w:widowControl/>
        <w:rPr>
          <w:lang w:val="en-US"/>
        </w:rPr>
      </w:pPr>
    </w:p>
    <w:p w14:paraId="38211D0A" w14:textId="77777777" w:rsidR="00491E0B" w:rsidRDefault="00491E0B" w:rsidP="00C94224">
      <w:pPr>
        <w:widowControl/>
        <w:rPr>
          <w:lang w:val="en-US"/>
        </w:rPr>
      </w:pPr>
    </w:p>
    <w:p w14:paraId="6963D342" w14:textId="77777777" w:rsidR="00491E0B" w:rsidRDefault="00491E0B" w:rsidP="00C94224">
      <w:pPr>
        <w:widowControl/>
        <w:rPr>
          <w:lang w:val="en-US"/>
        </w:rPr>
      </w:pPr>
    </w:p>
    <w:p w14:paraId="35AC87E2" w14:textId="77777777" w:rsidR="00491E0B" w:rsidRDefault="00491E0B" w:rsidP="00C94224">
      <w:pPr>
        <w:widowControl/>
        <w:rPr>
          <w:lang w:val="en-US"/>
        </w:rPr>
      </w:pPr>
    </w:p>
    <w:p w14:paraId="36E5BB13" w14:textId="77777777" w:rsidR="00491E0B" w:rsidRDefault="00491E0B" w:rsidP="00C94224">
      <w:pPr>
        <w:widowControl/>
        <w:rPr>
          <w:lang w:val="en-US"/>
        </w:rPr>
      </w:pPr>
    </w:p>
    <w:p w14:paraId="264696CE" w14:textId="77777777" w:rsidR="00491E0B" w:rsidRPr="00C94224" w:rsidRDefault="00491E0B" w:rsidP="00C94224">
      <w:pPr>
        <w:widowControl/>
        <w:rPr>
          <w:lang w:val="en-US"/>
        </w:rPr>
      </w:pPr>
      <w:bookmarkStart w:id="5" w:name="_GoBack"/>
      <w:bookmarkEnd w:id="5"/>
    </w:p>
    <w:p w14:paraId="3AFA3A28" w14:textId="60C28778" w:rsidR="00B001F4" w:rsidRDefault="00B001F4" w:rsidP="00B001F4">
      <w:pPr>
        <w:pStyle w:val="Heading3"/>
        <w:rPr>
          <w:i w:val="0"/>
          <w:color w:val="0000FF"/>
          <w:lang w:val="en-US"/>
        </w:rPr>
      </w:pPr>
      <w:r w:rsidRPr="00B001F4">
        <w:rPr>
          <w:i w:val="0"/>
          <w:color w:val="0000FF"/>
          <w:lang w:val="en-US"/>
        </w:rPr>
        <w:lastRenderedPageBreak/>
        <w:t>Báo cáo</w:t>
      </w:r>
    </w:p>
    <w:p w14:paraId="0929BAD8" w14:textId="77777777" w:rsidR="009514BF" w:rsidRPr="003B6E55" w:rsidRDefault="009514BF" w:rsidP="009514BF">
      <w:pPr>
        <w:rPr>
          <w:b/>
          <w:lang w:val="en-US"/>
        </w:rPr>
      </w:pPr>
      <w:r w:rsidRPr="003B6E55">
        <w:rPr>
          <w:b/>
          <w:lang w:val="en-US"/>
        </w:rPr>
        <w:t>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2608"/>
        <w:gridCol w:w="1849"/>
      </w:tblGrid>
      <w:tr w:rsidR="00C2377F" w14:paraId="06501494" w14:textId="77777777" w:rsidTr="00ED2567">
        <w:tc>
          <w:tcPr>
            <w:tcW w:w="1101" w:type="dxa"/>
          </w:tcPr>
          <w:p w14:paraId="69FA968F" w14:textId="6F09F64B" w:rsidR="00C2377F" w:rsidRPr="003B6E55" w:rsidRDefault="00C2377F" w:rsidP="00392A1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4D6EEA21" w14:textId="26E0E20C" w:rsidR="00C2377F" w:rsidRPr="003B6E55" w:rsidRDefault="00C2377F" w:rsidP="00392A1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Tên thuộc tính</w:t>
            </w:r>
          </w:p>
        </w:tc>
        <w:tc>
          <w:tcPr>
            <w:tcW w:w="1559" w:type="dxa"/>
          </w:tcPr>
          <w:p w14:paraId="3318C955" w14:textId="7672196D" w:rsidR="00C2377F" w:rsidRPr="00ED2567" w:rsidRDefault="00ED2567" w:rsidP="00392A1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Loại</w:t>
            </w:r>
          </w:p>
        </w:tc>
        <w:tc>
          <w:tcPr>
            <w:tcW w:w="2608" w:type="dxa"/>
          </w:tcPr>
          <w:p w14:paraId="58F09772" w14:textId="3031A69A" w:rsidR="00C2377F" w:rsidRPr="00ED2567" w:rsidRDefault="00ED2567" w:rsidP="00392A1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1849" w:type="dxa"/>
          </w:tcPr>
          <w:p w14:paraId="20EEDAE4" w14:textId="140AAC11" w:rsidR="00C2377F" w:rsidRPr="00ED2567" w:rsidRDefault="00ED2567" w:rsidP="00392A1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Ý nghĩa</w:t>
            </w:r>
          </w:p>
        </w:tc>
      </w:tr>
      <w:tr w:rsidR="00C2377F" w14:paraId="5F08C8BD" w14:textId="77777777" w:rsidTr="00ED2567">
        <w:tc>
          <w:tcPr>
            <w:tcW w:w="1101" w:type="dxa"/>
          </w:tcPr>
          <w:p w14:paraId="49322AA3" w14:textId="6C3A80D9" w:rsidR="00C2377F" w:rsidRPr="003B6E55" w:rsidRDefault="00C2377F" w:rsidP="00392A1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249A83E3" w14:textId="3056EB1C" w:rsidR="00C2377F" w:rsidRPr="003B6E55" w:rsidRDefault="00ED2567" w:rsidP="00392A1A">
            <w:pPr>
              <w:rPr>
                <w:lang w:val="en-US"/>
              </w:rPr>
            </w:pPr>
            <w:r>
              <w:rPr>
                <w:lang w:val="en-US"/>
              </w:rPr>
              <w:t>Thang</w:t>
            </w:r>
          </w:p>
        </w:tc>
        <w:tc>
          <w:tcPr>
            <w:tcW w:w="1559" w:type="dxa"/>
          </w:tcPr>
          <w:p w14:paraId="56C258AE" w14:textId="261E938E" w:rsidR="00C2377F" w:rsidRPr="00ED2567" w:rsidRDefault="00ED2567" w:rsidP="00392A1A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08" w:type="dxa"/>
          </w:tcPr>
          <w:p w14:paraId="78D0F468" w14:textId="77777777" w:rsidR="00C2377F" w:rsidRPr="003B6E55" w:rsidRDefault="00C2377F" w:rsidP="00392A1A"/>
        </w:tc>
        <w:tc>
          <w:tcPr>
            <w:tcW w:w="1849" w:type="dxa"/>
          </w:tcPr>
          <w:p w14:paraId="033D3AE3" w14:textId="61734DF0" w:rsidR="00C2377F" w:rsidRPr="00ED2567" w:rsidRDefault="00ED2567" w:rsidP="00392A1A">
            <w:pPr>
              <w:rPr>
                <w:lang w:val="en-US"/>
              </w:rPr>
            </w:pPr>
            <w:r>
              <w:rPr>
                <w:lang w:val="en-US"/>
              </w:rPr>
              <w:t>Tháng lập báo cáo</w:t>
            </w:r>
          </w:p>
        </w:tc>
      </w:tr>
    </w:tbl>
    <w:p w14:paraId="59C0B078" w14:textId="77777777" w:rsidR="00392A1A" w:rsidRPr="003B6E55" w:rsidRDefault="00392A1A" w:rsidP="00392A1A">
      <w:pPr>
        <w:rPr>
          <w:b/>
          <w:color w:val="0000FF"/>
        </w:rPr>
      </w:pPr>
    </w:p>
    <w:p w14:paraId="23B0C0FC" w14:textId="77777777" w:rsidR="00726B66" w:rsidRPr="003B6E55" w:rsidRDefault="00392A1A" w:rsidP="00392A1A">
      <w:pPr>
        <w:rPr>
          <w:b/>
          <w:color w:val="000000" w:themeColor="text1"/>
          <w:lang w:val="en-US"/>
        </w:rPr>
      </w:pPr>
      <w:r w:rsidRPr="003B6E55">
        <w:rPr>
          <w:b/>
          <w:color w:val="000000" w:themeColor="text1"/>
          <w:lang w:val="en-US"/>
        </w:rPr>
        <w:t>Phương thức</w:t>
      </w:r>
    </w:p>
    <w:p w14:paraId="22644C82" w14:textId="77777777" w:rsidR="003B6E55" w:rsidRDefault="003B6E55" w:rsidP="00392A1A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3B6E55" w14:paraId="4C7D86C2" w14:textId="77777777" w:rsidTr="003B6E55">
        <w:tc>
          <w:tcPr>
            <w:tcW w:w="815" w:type="dxa"/>
          </w:tcPr>
          <w:p w14:paraId="6BD60FFE" w14:textId="77777777" w:rsidR="003B6E55" w:rsidRDefault="003B6E55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0E3079D0" w14:textId="77777777" w:rsidR="003B6E55" w:rsidRDefault="003B6E55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340" w:type="dxa"/>
          </w:tcPr>
          <w:p w14:paraId="74BDE1D2" w14:textId="77777777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286" w:type="dxa"/>
          </w:tcPr>
          <w:p w14:paraId="338D3D83" w14:textId="77777777" w:rsidR="003B6E55" w:rsidRDefault="003B6E55" w:rsidP="00923795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3B6E55" w14:paraId="250277E4" w14:textId="77777777" w:rsidTr="003B6E55">
        <w:tc>
          <w:tcPr>
            <w:tcW w:w="815" w:type="dxa"/>
          </w:tcPr>
          <w:p w14:paraId="06A794DA" w14:textId="77777777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66061089" w14:textId="5FD4AD79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BaoCaoThuocTrongThang</w:t>
            </w:r>
          </w:p>
        </w:tc>
        <w:tc>
          <w:tcPr>
            <w:tcW w:w="1340" w:type="dxa"/>
          </w:tcPr>
          <w:p w14:paraId="11B55175" w14:textId="77777777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7402A861" w14:textId="490EB518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Lập báo cáo thuốc trong tháng</w:t>
            </w:r>
          </w:p>
        </w:tc>
      </w:tr>
      <w:tr w:rsidR="003B6E55" w14:paraId="2C642643" w14:textId="77777777" w:rsidTr="003B6E55">
        <w:tc>
          <w:tcPr>
            <w:tcW w:w="815" w:type="dxa"/>
          </w:tcPr>
          <w:p w14:paraId="6ABE39F8" w14:textId="77777777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1EC2DEA0" w14:textId="15C669C9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BaoCaoDoanhThu</w:t>
            </w:r>
          </w:p>
        </w:tc>
        <w:tc>
          <w:tcPr>
            <w:tcW w:w="1340" w:type="dxa"/>
          </w:tcPr>
          <w:p w14:paraId="34E35972" w14:textId="77777777" w:rsidR="003B6E55" w:rsidRDefault="003B6E55" w:rsidP="0092379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10EB4288" w14:textId="6E52754D" w:rsidR="003B6E55" w:rsidRDefault="003B6E55" w:rsidP="003B6E55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Lập báo cáo doanh thu</w:t>
            </w:r>
          </w:p>
        </w:tc>
      </w:tr>
    </w:tbl>
    <w:p w14:paraId="62F73F50" w14:textId="5632899C" w:rsidR="00FD06E2" w:rsidRDefault="00FD06E2" w:rsidP="003B6E55">
      <w:pPr>
        <w:rPr>
          <w:lang w:val="en-US"/>
        </w:rPr>
      </w:pPr>
    </w:p>
    <w:p w14:paraId="2F720178" w14:textId="77777777" w:rsidR="00210203" w:rsidRDefault="00210203" w:rsidP="003B6E55">
      <w:pPr>
        <w:rPr>
          <w:lang w:val="en-US"/>
        </w:rPr>
      </w:pPr>
    </w:p>
    <w:p w14:paraId="2F8B47E6" w14:textId="4B5E67FB" w:rsidR="00210203" w:rsidRDefault="00210203" w:rsidP="00210203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Bệnh 1</w:t>
      </w:r>
    </w:p>
    <w:p w14:paraId="70553299" w14:textId="0BC9E76A" w:rsidR="00210203" w:rsidRPr="00210203" w:rsidRDefault="00210203" w:rsidP="008B4FAB">
      <w:pPr>
        <w:pStyle w:val="ListParagraph"/>
        <w:numPr>
          <w:ilvl w:val="0"/>
          <w:numId w:val="3"/>
        </w:numPr>
        <w:rPr>
          <w:lang w:val="en-US"/>
        </w:rPr>
      </w:pPr>
      <w:r w:rsidRPr="00210203">
        <w:rPr>
          <w:lang w:val="en-US"/>
        </w:rPr>
        <w:t>Kế thừa từ lớp Benh</w:t>
      </w:r>
    </w:p>
    <w:p w14:paraId="0F831E3B" w14:textId="77777777" w:rsidR="00210203" w:rsidRPr="00210203" w:rsidRDefault="00210203" w:rsidP="00210203">
      <w:pPr>
        <w:rPr>
          <w:lang w:val="en-US"/>
        </w:rPr>
      </w:pPr>
    </w:p>
    <w:p w14:paraId="0D521474" w14:textId="77777777" w:rsidR="00210203" w:rsidRPr="003B6E55" w:rsidRDefault="00210203" w:rsidP="00210203">
      <w:pPr>
        <w:rPr>
          <w:b/>
          <w:lang w:val="en-US"/>
        </w:rPr>
      </w:pPr>
      <w:r w:rsidRPr="003B6E55">
        <w:rPr>
          <w:b/>
          <w:lang w:val="en-US"/>
        </w:rPr>
        <w:t>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1701"/>
        <w:gridCol w:w="2756"/>
      </w:tblGrid>
      <w:tr w:rsidR="00210203" w14:paraId="75CB4DBC" w14:textId="77777777" w:rsidTr="00210203">
        <w:tc>
          <w:tcPr>
            <w:tcW w:w="1101" w:type="dxa"/>
          </w:tcPr>
          <w:p w14:paraId="20E76E13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697690C3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Tên thuộc tính</w:t>
            </w:r>
          </w:p>
        </w:tc>
        <w:tc>
          <w:tcPr>
            <w:tcW w:w="1559" w:type="dxa"/>
          </w:tcPr>
          <w:p w14:paraId="049C7C15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Loại</w:t>
            </w:r>
          </w:p>
        </w:tc>
        <w:tc>
          <w:tcPr>
            <w:tcW w:w="1701" w:type="dxa"/>
          </w:tcPr>
          <w:p w14:paraId="0250F30C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756" w:type="dxa"/>
          </w:tcPr>
          <w:p w14:paraId="7688B66C" w14:textId="2C3ACD8D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Ý nghĩa/Ghi chú</w:t>
            </w:r>
          </w:p>
        </w:tc>
      </w:tr>
      <w:tr w:rsidR="00210203" w14:paraId="1C5EAC99" w14:textId="77777777" w:rsidTr="00210203">
        <w:tc>
          <w:tcPr>
            <w:tcW w:w="1101" w:type="dxa"/>
          </w:tcPr>
          <w:p w14:paraId="137229D9" w14:textId="77777777" w:rsidR="00210203" w:rsidRPr="003B6E55" w:rsidRDefault="00210203" w:rsidP="008B129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1DBC29C0" w14:textId="3F8F1200" w:rsidR="00210203" w:rsidRPr="003B6E55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LoaiBenh</w:t>
            </w:r>
          </w:p>
        </w:tc>
        <w:tc>
          <w:tcPr>
            <w:tcW w:w="1559" w:type="dxa"/>
          </w:tcPr>
          <w:p w14:paraId="569A5BE7" w14:textId="41526613" w:rsidR="00210203" w:rsidRPr="00ED2567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</w:tcPr>
          <w:p w14:paraId="7AC48CBF" w14:textId="77777777" w:rsidR="00210203" w:rsidRPr="003B6E55" w:rsidRDefault="00210203" w:rsidP="008B129A"/>
        </w:tc>
        <w:tc>
          <w:tcPr>
            <w:tcW w:w="2756" w:type="dxa"/>
          </w:tcPr>
          <w:p w14:paraId="615887CD" w14:textId="26227D3D" w:rsidR="00210203" w:rsidRPr="00210203" w:rsidRDefault="00210203" w:rsidP="008B129A">
            <w:r w:rsidRPr="00210203">
              <w:t>Kế thừa từ lớp Benh</w:t>
            </w:r>
          </w:p>
        </w:tc>
      </w:tr>
    </w:tbl>
    <w:p w14:paraId="77103D59" w14:textId="77777777" w:rsidR="00210203" w:rsidRPr="003B6E55" w:rsidRDefault="00210203" w:rsidP="00210203">
      <w:pPr>
        <w:rPr>
          <w:b/>
          <w:color w:val="0000FF"/>
        </w:rPr>
      </w:pPr>
    </w:p>
    <w:p w14:paraId="450E8262" w14:textId="77777777" w:rsidR="00210203" w:rsidRPr="003B6E55" w:rsidRDefault="00210203" w:rsidP="00210203">
      <w:pPr>
        <w:rPr>
          <w:b/>
          <w:color w:val="000000" w:themeColor="text1"/>
          <w:lang w:val="en-US"/>
        </w:rPr>
      </w:pPr>
      <w:r w:rsidRPr="003B6E55">
        <w:rPr>
          <w:b/>
          <w:color w:val="000000" w:themeColor="text1"/>
          <w:lang w:val="en-US"/>
        </w:rPr>
        <w:t>Phương thức</w:t>
      </w:r>
    </w:p>
    <w:p w14:paraId="58ACB79A" w14:textId="77777777" w:rsidR="00210203" w:rsidRDefault="00210203" w:rsidP="00210203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210203" w14:paraId="1BCDDF2A" w14:textId="77777777" w:rsidTr="008B129A">
        <w:tc>
          <w:tcPr>
            <w:tcW w:w="815" w:type="dxa"/>
          </w:tcPr>
          <w:p w14:paraId="750C6C27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789E12DE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340" w:type="dxa"/>
          </w:tcPr>
          <w:p w14:paraId="6346D4D8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286" w:type="dxa"/>
          </w:tcPr>
          <w:p w14:paraId="2F604899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210203" w14:paraId="1F92152A" w14:textId="77777777" w:rsidTr="008B129A">
        <w:tc>
          <w:tcPr>
            <w:tcW w:w="815" w:type="dxa"/>
          </w:tcPr>
          <w:p w14:paraId="43F70FF8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782C8265" w14:textId="3538B606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340" w:type="dxa"/>
          </w:tcPr>
          <w:p w14:paraId="5E934CB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53F2AADF" w14:textId="0C7BC44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  <w:tr w:rsidR="00210203" w14:paraId="5B0C4FF4" w14:textId="77777777" w:rsidTr="008B129A">
        <w:tc>
          <w:tcPr>
            <w:tcW w:w="815" w:type="dxa"/>
          </w:tcPr>
          <w:p w14:paraId="4242B22B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13B9E128" w14:textId="07CB4DC0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</w:t>
            </w:r>
          </w:p>
        </w:tc>
        <w:tc>
          <w:tcPr>
            <w:tcW w:w="1340" w:type="dxa"/>
          </w:tcPr>
          <w:p w14:paraId="5CFF849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518E4C27" w14:textId="466322C9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  <w:tr w:rsidR="00210203" w14:paraId="68B10E64" w14:textId="77777777" w:rsidTr="008B129A">
        <w:tc>
          <w:tcPr>
            <w:tcW w:w="815" w:type="dxa"/>
          </w:tcPr>
          <w:p w14:paraId="00F5A87D" w14:textId="6B820DE2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2" w:type="dxa"/>
          </w:tcPr>
          <w:p w14:paraId="6B4D874B" w14:textId="0D0DDC70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Xoa</w:t>
            </w:r>
          </w:p>
        </w:tc>
        <w:tc>
          <w:tcPr>
            <w:tcW w:w="1340" w:type="dxa"/>
          </w:tcPr>
          <w:p w14:paraId="184C37D1" w14:textId="7508DEB8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3F061DC6" w14:textId="643A5242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</w:tbl>
    <w:p w14:paraId="43AF1A28" w14:textId="77777777" w:rsidR="00210203" w:rsidRDefault="00210203" w:rsidP="003B6E55">
      <w:pPr>
        <w:rPr>
          <w:lang w:val="en-US"/>
        </w:rPr>
      </w:pPr>
    </w:p>
    <w:p w14:paraId="6EECAB26" w14:textId="77777777" w:rsidR="00210203" w:rsidRDefault="00210203" w:rsidP="003B6E55">
      <w:pPr>
        <w:rPr>
          <w:lang w:val="en-US"/>
        </w:rPr>
      </w:pPr>
    </w:p>
    <w:p w14:paraId="1C52828D" w14:textId="1A8C5416" w:rsidR="00210203" w:rsidRDefault="00210203" w:rsidP="00210203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Bệnh 2</w:t>
      </w:r>
    </w:p>
    <w:p w14:paraId="24671704" w14:textId="77777777" w:rsidR="00210203" w:rsidRPr="00210203" w:rsidRDefault="00210203" w:rsidP="008B4FAB">
      <w:pPr>
        <w:pStyle w:val="ListParagraph"/>
        <w:numPr>
          <w:ilvl w:val="0"/>
          <w:numId w:val="3"/>
        </w:numPr>
        <w:rPr>
          <w:lang w:val="en-US"/>
        </w:rPr>
      </w:pPr>
      <w:r w:rsidRPr="00210203">
        <w:rPr>
          <w:lang w:val="en-US"/>
        </w:rPr>
        <w:t>Kế thừa từ lớp Benh</w:t>
      </w:r>
    </w:p>
    <w:p w14:paraId="21EACC59" w14:textId="77777777" w:rsidR="00210203" w:rsidRPr="00210203" w:rsidRDefault="00210203" w:rsidP="00210203">
      <w:pPr>
        <w:rPr>
          <w:lang w:val="en-US"/>
        </w:rPr>
      </w:pPr>
    </w:p>
    <w:p w14:paraId="47AE2848" w14:textId="77777777" w:rsidR="00210203" w:rsidRPr="003B6E55" w:rsidRDefault="00210203" w:rsidP="00210203">
      <w:pPr>
        <w:rPr>
          <w:b/>
          <w:lang w:val="en-US"/>
        </w:rPr>
      </w:pPr>
      <w:r w:rsidRPr="003B6E55">
        <w:rPr>
          <w:b/>
          <w:lang w:val="en-US"/>
        </w:rPr>
        <w:t>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1701"/>
        <w:gridCol w:w="2756"/>
      </w:tblGrid>
      <w:tr w:rsidR="00210203" w14:paraId="275D4EF7" w14:textId="77777777" w:rsidTr="008B129A">
        <w:tc>
          <w:tcPr>
            <w:tcW w:w="1101" w:type="dxa"/>
          </w:tcPr>
          <w:p w14:paraId="7F4C239A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26FEB5CC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Tên thuộc tính</w:t>
            </w:r>
          </w:p>
        </w:tc>
        <w:tc>
          <w:tcPr>
            <w:tcW w:w="1559" w:type="dxa"/>
          </w:tcPr>
          <w:p w14:paraId="1491077D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Loại</w:t>
            </w:r>
          </w:p>
        </w:tc>
        <w:tc>
          <w:tcPr>
            <w:tcW w:w="1701" w:type="dxa"/>
          </w:tcPr>
          <w:p w14:paraId="1AD8F89D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756" w:type="dxa"/>
          </w:tcPr>
          <w:p w14:paraId="10C66D57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Ý nghĩa/Ghi chú</w:t>
            </w:r>
          </w:p>
        </w:tc>
      </w:tr>
      <w:tr w:rsidR="00210203" w14:paraId="221731A0" w14:textId="77777777" w:rsidTr="008B129A">
        <w:tc>
          <w:tcPr>
            <w:tcW w:w="1101" w:type="dxa"/>
          </w:tcPr>
          <w:p w14:paraId="41AB2196" w14:textId="77777777" w:rsidR="00210203" w:rsidRPr="003B6E55" w:rsidRDefault="00210203" w:rsidP="008B129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5D3458BF" w14:textId="77777777" w:rsidR="00210203" w:rsidRPr="003B6E55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LoaiBenh</w:t>
            </w:r>
          </w:p>
        </w:tc>
        <w:tc>
          <w:tcPr>
            <w:tcW w:w="1559" w:type="dxa"/>
          </w:tcPr>
          <w:p w14:paraId="3C3D8EBF" w14:textId="77777777" w:rsidR="00210203" w:rsidRPr="00ED2567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</w:tcPr>
          <w:p w14:paraId="209A1CCA" w14:textId="77777777" w:rsidR="00210203" w:rsidRPr="003B6E55" w:rsidRDefault="00210203" w:rsidP="008B129A"/>
        </w:tc>
        <w:tc>
          <w:tcPr>
            <w:tcW w:w="2756" w:type="dxa"/>
          </w:tcPr>
          <w:p w14:paraId="534F3E55" w14:textId="77777777" w:rsidR="00210203" w:rsidRPr="00210203" w:rsidRDefault="00210203" w:rsidP="008B129A">
            <w:r w:rsidRPr="00210203">
              <w:t>Kế thừa từ lớp Benh</w:t>
            </w:r>
          </w:p>
        </w:tc>
      </w:tr>
    </w:tbl>
    <w:p w14:paraId="6ED78C6E" w14:textId="77777777" w:rsidR="00210203" w:rsidRPr="003B6E55" w:rsidRDefault="00210203" w:rsidP="00210203">
      <w:pPr>
        <w:rPr>
          <w:b/>
          <w:color w:val="0000FF"/>
        </w:rPr>
      </w:pPr>
    </w:p>
    <w:p w14:paraId="5E3358D6" w14:textId="77777777" w:rsidR="00210203" w:rsidRPr="003B6E55" w:rsidRDefault="00210203" w:rsidP="00210203">
      <w:pPr>
        <w:rPr>
          <w:b/>
          <w:color w:val="000000" w:themeColor="text1"/>
          <w:lang w:val="en-US"/>
        </w:rPr>
      </w:pPr>
      <w:r w:rsidRPr="003B6E55">
        <w:rPr>
          <w:b/>
          <w:color w:val="000000" w:themeColor="text1"/>
          <w:lang w:val="en-US"/>
        </w:rPr>
        <w:t>Phương thức</w:t>
      </w:r>
    </w:p>
    <w:p w14:paraId="72E3F3C3" w14:textId="77777777" w:rsidR="00210203" w:rsidRDefault="00210203" w:rsidP="00210203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210203" w14:paraId="369E2638" w14:textId="77777777" w:rsidTr="008B129A">
        <w:tc>
          <w:tcPr>
            <w:tcW w:w="815" w:type="dxa"/>
          </w:tcPr>
          <w:p w14:paraId="2E0B80DE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0A5B9666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340" w:type="dxa"/>
          </w:tcPr>
          <w:p w14:paraId="76A5810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286" w:type="dxa"/>
          </w:tcPr>
          <w:p w14:paraId="465499D4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210203" w14:paraId="6B53A3AB" w14:textId="77777777" w:rsidTr="008B129A">
        <w:tc>
          <w:tcPr>
            <w:tcW w:w="815" w:type="dxa"/>
          </w:tcPr>
          <w:p w14:paraId="6C2D01C4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15A9AABA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340" w:type="dxa"/>
          </w:tcPr>
          <w:p w14:paraId="2907520D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18E3843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  <w:tr w:rsidR="00210203" w14:paraId="35C84EC4" w14:textId="77777777" w:rsidTr="008B129A">
        <w:tc>
          <w:tcPr>
            <w:tcW w:w="815" w:type="dxa"/>
          </w:tcPr>
          <w:p w14:paraId="02BABCBA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50E6EAB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</w:t>
            </w:r>
          </w:p>
        </w:tc>
        <w:tc>
          <w:tcPr>
            <w:tcW w:w="1340" w:type="dxa"/>
          </w:tcPr>
          <w:p w14:paraId="45C80CD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26A2273E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  <w:tr w:rsidR="00210203" w14:paraId="0D19A2DB" w14:textId="77777777" w:rsidTr="008B129A">
        <w:tc>
          <w:tcPr>
            <w:tcW w:w="815" w:type="dxa"/>
          </w:tcPr>
          <w:p w14:paraId="6082757D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2" w:type="dxa"/>
          </w:tcPr>
          <w:p w14:paraId="07E236C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Xoa</w:t>
            </w:r>
          </w:p>
        </w:tc>
        <w:tc>
          <w:tcPr>
            <w:tcW w:w="1340" w:type="dxa"/>
          </w:tcPr>
          <w:p w14:paraId="0C5BEEC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3DE4C9A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</w:tbl>
    <w:p w14:paraId="086EC399" w14:textId="77777777" w:rsidR="00210203" w:rsidRDefault="00210203" w:rsidP="003B6E55">
      <w:pPr>
        <w:rPr>
          <w:lang w:val="en-US"/>
        </w:rPr>
      </w:pPr>
    </w:p>
    <w:p w14:paraId="2B895718" w14:textId="77777777" w:rsidR="00210203" w:rsidRDefault="00210203" w:rsidP="003B6E55">
      <w:pPr>
        <w:rPr>
          <w:lang w:val="en-US"/>
        </w:rPr>
      </w:pPr>
    </w:p>
    <w:p w14:paraId="5B68F787" w14:textId="271BC9B6" w:rsidR="00210203" w:rsidRDefault="00210203" w:rsidP="00210203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lastRenderedPageBreak/>
        <w:t>Bệnh 3</w:t>
      </w:r>
    </w:p>
    <w:p w14:paraId="64ECE948" w14:textId="77777777" w:rsidR="00210203" w:rsidRPr="00210203" w:rsidRDefault="00210203" w:rsidP="008B4FAB">
      <w:pPr>
        <w:pStyle w:val="ListParagraph"/>
        <w:numPr>
          <w:ilvl w:val="0"/>
          <w:numId w:val="3"/>
        </w:numPr>
        <w:rPr>
          <w:lang w:val="en-US"/>
        </w:rPr>
      </w:pPr>
      <w:r w:rsidRPr="00210203">
        <w:rPr>
          <w:lang w:val="en-US"/>
        </w:rPr>
        <w:t>Kế thừa từ lớp Benh</w:t>
      </w:r>
    </w:p>
    <w:p w14:paraId="6FBE56EE" w14:textId="77777777" w:rsidR="00210203" w:rsidRPr="00210203" w:rsidRDefault="00210203" w:rsidP="00210203">
      <w:pPr>
        <w:rPr>
          <w:lang w:val="en-US"/>
        </w:rPr>
      </w:pPr>
    </w:p>
    <w:p w14:paraId="7419D840" w14:textId="77777777" w:rsidR="00210203" w:rsidRPr="003B6E55" w:rsidRDefault="00210203" w:rsidP="00210203">
      <w:pPr>
        <w:rPr>
          <w:b/>
          <w:lang w:val="en-US"/>
        </w:rPr>
      </w:pPr>
      <w:r w:rsidRPr="003B6E55">
        <w:rPr>
          <w:b/>
          <w:lang w:val="en-US"/>
        </w:rPr>
        <w:t>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1701"/>
        <w:gridCol w:w="2756"/>
      </w:tblGrid>
      <w:tr w:rsidR="00210203" w14:paraId="23975664" w14:textId="77777777" w:rsidTr="008B129A">
        <w:tc>
          <w:tcPr>
            <w:tcW w:w="1101" w:type="dxa"/>
          </w:tcPr>
          <w:p w14:paraId="1E8A0FC1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318B265F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Tên thuộc tính</w:t>
            </w:r>
          </w:p>
        </w:tc>
        <w:tc>
          <w:tcPr>
            <w:tcW w:w="1559" w:type="dxa"/>
          </w:tcPr>
          <w:p w14:paraId="424BDA63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Loại</w:t>
            </w:r>
          </w:p>
        </w:tc>
        <w:tc>
          <w:tcPr>
            <w:tcW w:w="1701" w:type="dxa"/>
          </w:tcPr>
          <w:p w14:paraId="7305D391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756" w:type="dxa"/>
          </w:tcPr>
          <w:p w14:paraId="41924614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Ý nghĩa/Ghi chú</w:t>
            </w:r>
          </w:p>
        </w:tc>
      </w:tr>
      <w:tr w:rsidR="00210203" w14:paraId="0A81C37D" w14:textId="77777777" w:rsidTr="008B129A">
        <w:tc>
          <w:tcPr>
            <w:tcW w:w="1101" w:type="dxa"/>
          </w:tcPr>
          <w:p w14:paraId="7FDA0E18" w14:textId="77777777" w:rsidR="00210203" w:rsidRPr="003B6E55" w:rsidRDefault="00210203" w:rsidP="008B129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B5BB1C4" w14:textId="77777777" w:rsidR="00210203" w:rsidRPr="003B6E55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LoaiBenh</w:t>
            </w:r>
          </w:p>
        </w:tc>
        <w:tc>
          <w:tcPr>
            <w:tcW w:w="1559" w:type="dxa"/>
          </w:tcPr>
          <w:p w14:paraId="37BFA091" w14:textId="77777777" w:rsidR="00210203" w:rsidRPr="00ED2567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</w:tcPr>
          <w:p w14:paraId="4D7FB7F6" w14:textId="77777777" w:rsidR="00210203" w:rsidRPr="003B6E55" w:rsidRDefault="00210203" w:rsidP="008B129A"/>
        </w:tc>
        <w:tc>
          <w:tcPr>
            <w:tcW w:w="2756" w:type="dxa"/>
          </w:tcPr>
          <w:p w14:paraId="37C137AD" w14:textId="77777777" w:rsidR="00210203" w:rsidRPr="00210203" w:rsidRDefault="00210203" w:rsidP="008B129A">
            <w:r w:rsidRPr="00210203">
              <w:t>Kế thừa từ lớp Benh</w:t>
            </w:r>
          </w:p>
        </w:tc>
      </w:tr>
    </w:tbl>
    <w:p w14:paraId="2F354B82" w14:textId="77777777" w:rsidR="00210203" w:rsidRPr="003B6E55" w:rsidRDefault="00210203" w:rsidP="00210203">
      <w:pPr>
        <w:rPr>
          <w:b/>
          <w:color w:val="0000FF"/>
        </w:rPr>
      </w:pPr>
    </w:p>
    <w:p w14:paraId="2A9E7D70" w14:textId="77777777" w:rsidR="00210203" w:rsidRPr="003B6E55" w:rsidRDefault="00210203" w:rsidP="00210203">
      <w:pPr>
        <w:rPr>
          <w:b/>
          <w:color w:val="000000" w:themeColor="text1"/>
          <w:lang w:val="en-US"/>
        </w:rPr>
      </w:pPr>
      <w:r w:rsidRPr="003B6E55">
        <w:rPr>
          <w:b/>
          <w:color w:val="000000" w:themeColor="text1"/>
          <w:lang w:val="en-US"/>
        </w:rPr>
        <w:t>Phương thức</w:t>
      </w:r>
    </w:p>
    <w:p w14:paraId="1D3F08E8" w14:textId="77777777" w:rsidR="00210203" w:rsidRDefault="00210203" w:rsidP="00210203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210203" w14:paraId="73F7AAC2" w14:textId="77777777" w:rsidTr="008B129A">
        <w:tc>
          <w:tcPr>
            <w:tcW w:w="815" w:type="dxa"/>
          </w:tcPr>
          <w:p w14:paraId="1645703E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00EFCAB3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340" w:type="dxa"/>
          </w:tcPr>
          <w:p w14:paraId="0A3FF62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286" w:type="dxa"/>
          </w:tcPr>
          <w:p w14:paraId="52D29700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210203" w14:paraId="12167310" w14:textId="77777777" w:rsidTr="008B129A">
        <w:tc>
          <w:tcPr>
            <w:tcW w:w="815" w:type="dxa"/>
          </w:tcPr>
          <w:p w14:paraId="7F5ECF3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73401278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340" w:type="dxa"/>
          </w:tcPr>
          <w:p w14:paraId="7C118D49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486627E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  <w:tr w:rsidR="00210203" w14:paraId="1AB722D0" w14:textId="77777777" w:rsidTr="008B129A">
        <w:tc>
          <w:tcPr>
            <w:tcW w:w="815" w:type="dxa"/>
          </w:tcPr>
          <w:p w14:paraId="0248D6A0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3F5E793D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</w:t>
            </w:r>
          </w:p>
        </w:tc>
        <w:tc>
          <w:tcPr>
            <w:tcW w:w="1340" w:type="dxa"/>
          </w:tcPr>
          <w:p w14:paraId="265DED1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7C5D19E3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  <w:tr w:rsidR="00210203" w14:paraId="744F0644" w14:textId="77777777" w:rsidTr="008B129A">
        <w:tc>
          <w:tcPr>
            <w:tcW w:w="815" w:type="dxa"/>
          </w:tcPr>
          <w:p w14:paraId="7EBF371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2" w:type="dxa"/>
          </w:tcPr>
          <w:p w14:paraId="08B149AC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Xoa</w:t>
            </w:r>
          </w:p>
        </w:tc>
        <w:tc>
          <w:tcPr>
            <w:tcW w:w="1340" w:type="dxa"/>
          </w:tcPr>
          <w:p w14:paraId="1463F692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59F7038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</w:tbl>
    <w:p w14:paraId="4EDEFBA6" w14:textId="77777777" w:rsidR="00210203" w:rsidRDefault="00210203" w:rsidP="003B6E55">
      <w:pPr>
        <w:rPr>
          <w:lang w:val="en-US"/>
        </w:rPr>
      </w:pPr>
    </w:p>
    <w:p w14:paraId="16B04FB3" w14:textId="77777777" w:rsidR="00210203" w:rsidRDefault="00210203" w:rsidP="003B6E55">
      <w:pPr>
        <w:rPr>
          <w:lang w:val="en-US"/>
        </w:rPr>
      </w:pPr>
    </w:p>
    <w:p w14:paraId="41A2613A" w14:textId="2460AB24" w:rsidR="00210203" w:rsidRDefault="00210203" w:rsidP="00210203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Bệnh 4</w:t>
      </w:r>
    </w:p>
    <w:p w14:paraId="0D78BCF9" w14:textId="77777777" w:rsidR="00210203" w:rsidRPr="00210203" w:rsidRDefault="00210203" w:rsidP="008B4FAB">
      <w:pPr>
        <w:pStyle w:val="ListParagraph"/>
        <w:numPr>
          <w:ilvl w:val="0"/>
          <w:numId w:val="3"/>
        </w:numPr>
        <w:rPr>
          <w:lang w:val="en-US"/>
        </w:rPr>
      </w:pPr>
      <w:r w:rsidRPr="00210203">
        <w:rPr>
          <w:lang w:val="en-US"/>
        </w:rPr>
        <w:t>Kế thừa từ lớp Benh</w:t>
      </w:r>
    </w:p>
    <w:p w14:paraId="6BF65A32" w14:textId="77777777" w:rsidR="00210203" w:rsidRPr="00210203" w:rsidRDefault="00210203" w:rsidP="00210203">
      <w:pPr>
        <w:rPr>
          <w:lang w:val="en-US"/>
        </w:rPr>
      </w:pPr>
    </w:p>
    <w:p w14:paraId="64EF23C7" w14:textId="77777777" w:rsidR="00210203" w:rsidRPr="003B6E55" w:rsidRDefault="00210203" w:rsidP="00210203">
      <w:pPr>
        <w:rPr>
          <w:b/>
          <w:lang w:val="en-US"/>
        </w:rPr>
      </w:pPr>
      <w:r w:rsidRPr="003B6E55">
        <w:rPr>
          <w:b/>
          <w:lang w:val="en-US"/>
        </w:rPr>
        <w:t>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1701"/>
        <w:gridCol w:w="2756"/>
      </w:tblGrid>
      <w:tr w:rsidR="00210203" w14:paraId="6A194A75" w14:textId="77777777" w:rsidTr="008B129A">
        <w:tc>
          <w:tcPr>
            <w:tcW w:w="1101" w:type="dxa"/>
          </w:tcPr>
          <w:p w14:paraId="453C6D9F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3A464EEB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Tên thuộc tính</w:t>
            </w:r>
          </w:p>
        </w:tc>
        <w:tc>
          <w:tcPr>
            <w:tcW w:w="1559" w:type="dxa"/>
          </w:tcPr>
          <w:p w14:paraId="364E6543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Loại</w:t>
            </w:r>
          </w:p>
        </w:tc>
        <w:tc>
          <w:tcPr>
            <w:tcW w:w="1701" w:type="dxa"/>
          </w:tcPr>
          <w:p w14:paraId="788F97A6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756" w:type="dxa"/>
          </w:tcPr>
          <w:p w14:paraId="37B9B31E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Ý nghĩa/Ghi chú</w:t>
            </w:r>
          </w:p>
        </w:tc>
      </w:tr>
      <w:tr w:rsidR="00210203" w14:paraId="7442C5D5" w14:textId="77777777" w:rsidTr="008B129A">
        <w:tc>
          <w:tcPr>
            <w:tcW w:w="1101" w:type="dxa"/>
          </w:tcPr>
          <w:p w14:paraId="674A4C0F" w14:textId="77777777" w:rsidR="00210203" w:rsidRPr="003B6E55" w:rsidRDefault="00210203" w:rsidP="008B129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2854C852" w14:textId="77777777" w:rsidR="00210203" w:rsidRPr="003B6E55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LoaiBenh</w:t>
            </w:r>
          </w:p>
        </w:tc>
        <w:tc>
          <w:tcPr>
            <w:tcW w:w="1559" w:type="dxa"/>
          </w:tcPr>
          <w:p w14:paraId="5795C8B4" w14:textId="77777777" w:rsidR="00210203" w:rsidRPr="00ED2567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</w:tcPr>
          <w:p w14:paraId="28419635" w14:textId="77777777" w:rsidR="00210203" w:rsidRPr="003B6E55" w:rsidRDefault="00210203" w:rsidP="008B129A"/>
        </w:tc>
        <w:tc>
          <w:tcPr>
            <w:tcW w:w="2756" w:type="dxa"/>
          </w:tcPr>
          <w:p w14:paraId="772C298C" w14:textId="77777777" w:rsidR="00210203" w:rsidRPr="00210203" w:rsidRDefault="00210203" w:rsidP="008B129A">
            <w:r w:rsidRPr="00210203">
              <w:t>Kế thừa từ lớp Benh</w:t>
            </w:r>
          </w:p>
        </w:tc>
      </w:tr>
    </w:tbl>
    <w:p w14:paraId="40AC84D3" w14:textId="77777777" w:rsidR="00210203" w:rsidRPr="003B6E55" w:rsidRDefault="00210203" w:rsidP="00210203">
      <w:pPr>
        <w:rPr>
          <w:b/>
          <w:color w:val="0000FF"/>
        </w:rPr>
      </w:pPr>
    </w:p>
    <w:p w14:paraId="357063A7" w14:textId="77777777" w:rsidR="00210203" w:rsidRPr="003B6E55" w:rsidRDefault="00210203" w:rsidP="00210203">
      <w:pPr>
        <w:rPr>
          <w:b/>
          <w:color w:val="000000" w:themeColor="text1"/>
          <w:lang w:val="en-US"/>
        </w:rPr>
      </w:pPr>
      <w:r w:rsidRPr="003B6E55">
        <w:rPr>
          <w:b/>
          <w:color w:val="000000" w:themeColor="text1"/>
          <w:lang w:val="en-US"/>
        </w:rPr>
        <w:t>Phương thức</w:t>
      </w:r>
    </w:p>
    <w:p w14:paraId="33ABBEB5" w14:textId="77777777" w:rsidR="00210203" w:rsidRDefault="00210203" w:rsidP="00210203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210203" w14:paraId="45D96E53" w14:textId="77777777" w:rsidTr="008B129A">
        <w:tc>
          <w:tcPr>
            <w:tcW w:w="815" w:type="dxa"/>
          </w:tcPr>
          <w:p w14:paraId="5EBFF2B4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04CED223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340" w:type="dxa"/>
          </w:tcPr>
          <w:p w14:paraId="0D604E07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286" w:type="dxa"/>
          </w:tcPr>
          <w:p w14:paraId="429E16B1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210203" w14:paraId="5F7B001F" w14:textId="77777777" w:rsidTr="008B129A">
        <w:tc>
          <w:tcPr>
            <w:tcW w:w="815" w:type="dxa"/>
          </w:tcPr>
          <w:p w14:paraId="416A40D1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2445638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340" w:type="dxa"/>
          </w:tcPr>
          <w:p w14:paraId="1507DE1B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69E05DCA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  <w:tr w:rsidR="00210203" w14:paraId="0BDA2CEF" w14:textId="77777777" w:rsidTr="008B129A">
        <w:tc>
          <w:tcPr>
            <w:tcW w:w="815" w:type="dxa"/>
          </w:tcPr>
          <w:p w14:paraId="0CC09B21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540BE9C0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</w:t>
            </w:r>
          </w:p>
        </w:tc>
        <w:tc>
          <w:tcPr>
            <w:tcW w:w="1340" w:type="dxa"/>
          </w:tcPr>
          <w:p w14:paraId="68133D6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452732F1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  <w:tr w:rsidR="00210203" w14:paraId="2A4E8E2D" w14:textId="77777777" w:rsidTr="008B129A">
        <w:tc>
          <w:tcPr>
            <w:tcW w:w="815" w:type="dxa"/>
          </w:tcPr>
          <w:p w14:paraId="4BFA7715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2" w:type="dxa"/>
          </w:tcPr>
          <w:p w14:paraId="62B74B8D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Xoa</w:t>
            </w:r>
          </w:p>
        </w:tc>
        <w:tc>
          <w:tcPr>
            <w:tcW w:w="1340" w:type="dxa"/>
          </w:tcPr>
          <w:p w14:paraId="2CDA41C8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4C1A5C2A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</w:tbl>
    <w:p w14:paraId="04EE3636" w14:textId="77777777" w:rsidR="00210203" w:rsidRDefault="00210203" w:rsidP="003B6E55">
      <w:pPr>
        <w:rPr>
          <w:lang w:val="en-US"/>
        </w:rPr>
      </w:pPr>
    </w:p>
    <w:p w14:paraId="22B122CD" w14:textId="77777777" w:rsidR="00210203" w:rsidRDefault="00210203" w:rsidP="003B6E55">
      <w:pPr>
        <w:rPr>
          <w:lang w:val="en-US"/>
        </w:rPr>
      </w:pPr>
    </w:p>
    <w:p w14:paraId="4E0C612E" w14:textId="6CFB9446" w:rsidR="00210203" w:rsidRDefault="00210203" w:rsidP="00210203">
      <w:pPr>
        <w:pStyle w:val="Heading3"/>
        <w:rPr>
          <w:i w:val="0"/>
          <w:color w:val="0000FF"/>
          <w:lang w:val="en-US"/>
        </w:rPr>
      </w:pPr>
      <w:r>
        <w:rPr>
          <w:i w:val="0"/>
          <w:color w:val="0000FF"/>
          <w:lang w:val="en-US"/>
        </w:rPr>
        <w:t>Bệnh 5</w:t>
      </w:r>
    </w:p>
    <w:p w14:paraId="4BF903B8" w14:textId="77777777" w:rsidR="00210203" w:rsidRPr="00210203" w:rsidRDefault="00210203" w:rsidP="008B4FAB">
      <w:pPr>
        <w:pStyle w:val="ListParagraph"/>
        <w:numPr>
          <w:ilvl w:val="0"/>
          <w:numId w:val="3"/>
        </w:numPr>
        <w:rPr>
          <w:lang w:val="en-US"/>
        </w:rPr>
      </w:pPr>
      <w:r w:rsidRPr="00210203">
        <w:rPr>
          <w:lang w:val="en-US"/>
        </w:rPr>
        <w:t>Kế thừa từ lớp Benh</w:t>
      </w:r>
    </w:p>
    <w:p w14:paraId="2B107F43" w14:textId="77777777" w:rsidR="00210203" w:rsidRPr="00210203" w:rsidRDefault="00210203" w:rsidP="00210203">
      <w:pPr>
        <w:rPr>
          <w:lang w:val="en-US"/>
        </w:rPr>
      </w:pPr>
    </w:p>
    <w:p w14:paraId="32EF09E1" w14:textId="77777777" w:rsidR="00210203" w:rsidRPr="003B6E55" w:rsidRDefault="00210203" w:rsidP="00210203">
      <w:pPr>
        <w:rPr>
          <w:b/>
          <w:lang w:val="en-US"/>
        </w:rPr>
      </w:pPr>
      <w:r w:rsidRPr="003B6E55">
        <w:rPr>
          <w:b/>
          <w:lang w:val="en-US"/>
        </w:rPr>
        <w:t>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1701"/>
        <w:gridCol w:w="2756"/>
      </w:tblGrid>
      <w:tr w:rsidR="00210203" w14:paraId="0CD1214D" w14:textId="77777777" w:rsidTr="008B129A">
        <w:tc>
          <w:tcPr>
            <w:tcW w:w="1101" w:type="dxa"/>
          </w:tcPr>
          <w:p w14:paraId="175ABCBB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STT</w:t>
            </w:r>
          </w:p>
        </w:tc>
        <w:tc>
          <w:tcPr>
            <w:tcW w:w="2126" w:type="dxa"/>
          </w:tcPr>
          <w:p w14:paraId="0F070A0F" w14:textId="77777777" w:rsidR="00210203" w:rsidRPr="003B6E55" w:rsidRDefault="00210203" w:rsidP="008B129A">
            <w:pPr>
              <w:rPr>
                <w:b/>
                <w:lang w:val="en-US"/>
              </w:rPr>
            </w:pPr>
            <w:r w:rsidRPr="003B6E55">
              <w:rPr>
                <w:b/>
                <w:lang w:val="en-US"/>
              </w:rPr>
              <w:t>Tên thuộc tính</w:t>
            </w:r>
          </w:p>
        </w:tc>
        <w:tc>
          <w:tcPr>
            <w:tcW w:w="1559" w:type="dxa"/>
          </w:tcPr>
          <w:p w14:paraId="1C1996CD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Loại</w:t>
            </w:r>
          </w:p>
        </w:tc>
        <w:tc>
          <w:tcPr>
            <w:tcW w:w="1701" w:type="dxa"/>
          </w:tcPr>
          <w:p w14:paraId="1CBAF68A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756" w:type="dxa"/>
          </w:tcPr>
          <w:p w14:paraId="4B90CB39" w14:textId="77777777" w:rsidR="00210203" w:rsidRPr="00ED2567" w:rsidRDefault="00210203" w:rsidP="008B12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Ý nghĩa/Ghi chú</w:t>
            </w:r>
          </w:p>
        </w:tc>
      </w:tr>
      <w:tr w:rsidR="00210203" w14:paraId="74719C27" w14:textId="77777777" w:rsidTr="008B129A">
        <w:tc>
          <w:tcPr>
            <w:tcW w:w="1101" w:type="dxa"/>
          </w:tcPr>
          <w:p w14:paraId="4DF74769" w14:textId="77777777" w:rsidR="00210203" w:rsidRPr="003B6E55" w:rsidRDefault="00210203" w:rsidP="008B129A">
            <w:pPr>
              <w:rPr>
                <w:lang w:val="en-US"/>
              </w:rPr>
            </w:pPr>
            <w:r w:rsidRPr="003B6E55"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227B6914" w14:textId="77777777" w:rsidR="00210203" w:rsidRPr="003B6E55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LoaiBenh</w:t>
            </w:r>
          </w:p>
        </w:tc>
        <w:tc>
          <w:tcPr>
            <w:tcW w:w="1559" w:type="dxa"/>
          </w:tcPr>
          <w:p w14:paraId="737AE740" w14:textId="77777777" w:rsidR="00210203" w:rsidRPr="00ED2567" w:rsidRDefault="00210203" w:rsidP="008B129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</w:tcPr>
          <w:p w14:paraId="4D066AED" w14:textId="77777777" w:rsidR="00210203" w:rsidRPr="003B6E55" w:rsidRDefault="00210203" w:rsidP="008B129A"/>
        </w:tc>
        <w:tc>
          <w:tcPr>
            <w:tcW w:w="2756" w:type="dxa"/>
          </w:tcPr>
          <w:p w14:paraId="0A40D680" w14:textId="77777777" w:rsidR="00210203" w:rsidRPr="00210203" w:rsidRDefault="00210203" w:rsidP="008B129A">
            <w:r w:rsidRPr="00210203">
              <w:t>Kế thừa từ lớp Benh</w:t>
            </w:r>
          </w:p>
        </w:tc>
      </w:tr>
    </w:tbl>
    <w:p w14:paraId="45807216" w14:textId="77777777" w:rsidR="00210203" w:rsidRPr="003B6E55" w:rsidRDefault="00210203" w:rsidP="00210203">
      <w:pPr>
        <w:rPr>
          <w:b/>
          <w:color w:val="0000FF"/>
        </w:rPr>
      </w:pPr>
    </w:p>
    <w:p w14:paraId="6BA5A1D0" w14:textId="77777777" w:rsidR="00210203" w:rsidRPr="003B6E55" w:rsidRDefault="00210203" w:rsidP="00210203">
      <w:pPr>
        <w:rPr>
          <w:b/>
          <w:color w:val="000000" w:themeColor="text1"/>
          <w:lang w:val="en-US"/>
        </w:rPr>
      </w:pPr>
      <w:r w:rsidRPr="003B6E55">
        <w:rPr>
          <w:b/>
          <w:color w:val="000000" w:themeColor="text1"/>
          <w:lang w:val="en-US"/>
        </w:rPr>
        <w:t>Phương thức</w:t>
      </w:r>
    </w:p>
    <w:p w14:paraId="4C3D9103" w14:textId="77777777" w:rsidR="00210203" w:rsidRDefault="00210203" w:rsidP="00210203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802"/>
        <w:gridCol w:w="1340"/>
        <w:gridCol w:w="4286"/>
      </w:tblGrid>
      <w:tr w:rsidR="00210203" w14:paraId="76C6CBA2" w14:textId="77777777" w:rsidTr="008B129A">
        <w:tc>
          <w:tcPr>
            <w:tcW w:w="815" w:type="dxa"/>
          </w:tcPr>
          <w:p w14:paraId="70F10205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STT</w:t>
            </w:r>
          </w:p>
        </w:tc>
        <w:tc>
          <w:tcPr>
            <w:tcW w:w="2802" w:type="dxa"/>
          </w:tcPr>
          <w:p w14:paraId="68E7632A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Tê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n</w:t>
            </w: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  <w:lang w:val="en-US"/>
              </w:rPr>
              <w:t>phương thức</w:t>
            </w:r>
          </w:p>
        </w:tc>
        <w:tc>
          <w:tcPr>
            <w:tcW w:w="1340" w:type="dxa"/>
          </w:tcPr>
          <w:p w14:paraId="0FD42B1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b/>
                <w:bCs/>
                <w:iCs/>
                <w:color w:val="000000" w:themeColor="text1"/>
                <w:lang w:val="en-US"/>
              </w:rPr>
              <w:t>Loại</w:t>
            </w:r>
          </w:p>
        </w:tc>
        <w:tc>
          <w:tcPr>
            <w:tcW w:w="4286" w:type="dxa"/>
          </w:tcPr>
          <w:p w14:paraId="5985A2E3" w14:textId="77777777" w:rsidR="00210203" w:rsidRDefault="00210203" w:rsidP="008B129A">
            <w:pPr>
              <w:widowControl/>
              <w:rPr>
                <w:lang w:val="en-US"/>
              </w:rPr>
            </w:pPr>
            <w:r w:rsidRPr="00F535E3">
              <w:rPr>
                <w:b/>
                <w:bCs/>
                <w:iCs/>
                <w:color w:val="000000" w:themeColor="text1"/>
                <w:lang w:val="en-US"/>
              </w:rPr>
              <w:t>Ý nghĩa/Ghi chú</w:t>
            </w:r>
          </w:p>
        </w:tc>
      </w:tr>
      <w:tr w:rsidR="00210203" w14:paraId="4CC70AD1" w14:textId="77777777" w:rsidTr="008B129A">
        <w:tc>
          <w:tcPr>
            <w:tcW w:w="815" w:type="dxa"/>
          </w:tcPr>
          <w:p w14:paraId="437EF8A4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2" w:type="dxa"/>
          </w:tcPr>
          <w:p w14:paraId="79158FE7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  <w:tc>
          <w:tcPr>
            <w:tcW w:w="1340" w:type="dxa"/>
          </w:tcPr>
          <w:p w14:paraId="4B3E9970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3B9135BB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  <w:tr w:rsidR="00210203" w14:paraId="5D5020DF" w14:textId="77777777" w:rsidTr="008B129A">
        <w:tc>
          <w:tcPr>
            <w:tcW w:w="815" w:type="dxa"/>
          </w:tcPr>
          <w:p w14:paraId="0AF6E37F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2" w:type="dxa"/>
          </w:tcPr>
          <w:p w14:paraId="3C82445F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CapNhat</w:t>
            </w:r>
          </w:p>
        </w:tc>
        <w:tc>
          <w:tcPr>
            <w:tcW w:w="1340" w:type="dxa"/>
          </w:tcPr>
          <w:p w14:paraId="6C85C40E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62BF3B3B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  <w:tr w:rsidR="00210203" w14:paraId="11035510" w14:textId="77777777" w:rsidTr="008B129A">
        <w:tc>
          <w:tcPr>
            <w:tcW w:w="815" w:type="dxa"/>
          </w:tcPr>
          <w:p w14:paraId="6609EE11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02" w:type="dxa"/>
          </w:tcPr>
          <w:p w14:paraId="25FEE0F6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Xoa</w:t>
            </w:r>
          </w:p>
        </w:tc>
        <w:tc>
          <w:tcPr>
            <w:tcW w:w="1340" w:type="dxa"/>
          </w:tcPr>
          <w:p w14:paraId="3E090E97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286" w:type="dxa"/>
          </w:tcPr>
          <w:p w14:paraId="7C818CCB" w14:textId="77777777" w:rsidR="00210203" w:rsidRDefault="00210203" w:rsidP="008B129A">
            <w:pPr>
              <w:widowControl/>
              <w:rPr>
                <w:lang w:val="en-US"/>
              </w:rPr>
            </w:pPr>
            <w:r>
              <w:rPr>
                <w:lang w:val="en-US"/>
              </w:rPr>
              <w:t>Override từ lớp Benh</w:t>
            </w:r>
          </w:p>
        </w:tc>
      </w:tr>
    </w:tbl>
    <w:p w14:paraId="0090CCC5" w14:textId="77777777" w:rsidR="00210203" w:rsidRPr="003B6E55" w:rsidRDefault="00210203" w:rsidP="003B6E55">
      <w:pPr>
        <w:rPr>
          <w:lang w:val="en-US"/>
        </w:rPr>
      </w:pPr>
    </w:p>
    <w:sectPr w:rsidR="00210203" w:rsidRPr="003B6E55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1734A" w14:textId="77777777" w:rsidR="009E0D4F" w:rsidRDefault="009E0D4F">
      <w:r>
        <w:separator/>
      </w:r>
    </w:p>
  </w:endnote>
  <w:endnote w:type="continuationSeparator" w:id="0">
    <w:p w14:paraId="78873374" w14:textId="77777777" w:rsidR="009E0D4F" w:rsidRDefault="009E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2E142" w14:textId="77777777" w:rsidR="00252844" w:rsidRDefault="00252844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7728" behindDoc="0" locked="0" layoutInCell="1" allowOverlap="1" wp14:anchorId="48183D94" wp14:editId="64FF2D15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52844" w14:paraId="0548D73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F0C6AFC" w14:textId="77777777" w:rsidR="00252844" w:rsidRPr="007A1DE8" w:rsidRDefault="00252844" w:rsidP="00565DFE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59776" behindDoc="1" locked="0" layoutInCell="1" allowOverlap="1" wp14:anchorId="65E08D18" wp14:editId="7291CFE5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A713D49" w14:textId="77777777" w:rsidR="00252844" w:rsidRDefault="00252844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91E0B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14:paraId="567412B8" w14:textId="77777777" w:rsidR="00252844" w:rsidRPr="0037628A" w:rsidRDefault="00252844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54C96" w14:textId="77777777" w:rsidR="009E0D4F" w:rsidRDefault="009E0D4F">
      <w:r>
        <w:separator/>
      </w:r>
    </w:p>
  </w:footnote>
  <w:footnote w:type="continuationSeparator" w:id="0">
    <w:p w14:paraId="66084131" w14:textId="77777777" w:rsidR="009E0D4F" w:rsidRDefault="009E0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8BDF" w14:textId="77777777" w:rsidR="00252844" w:rsidRDefault="00252844" w:rsidP="00252844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10AE11" wp14:editId="42F28C6E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A02C0" id="Freeform 1" o:spid="_x0000_s1026" style="position:absolute;margin-left:0;margin-top:0;width:93.15pt;height:81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56704" behindDoc="0" locked="0" layoutInCell="1" allowOverlap="1" wp14:anchorId="6E023206" wp14:editId="6545F6C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EFB518" w14:textId="77777777" w:rsidR="00252844" w:rsidRDefault="00252844" w:rsidP="00252844">
    <w:pPr>
      <w:pStyle w:val="Title"/>
      <w:rPr>
        <w:lang w:val="en-US"/>
      </w:rPr>
    </w:pPr>
  </w:p>
  <w:p w14:paraId="27030D59" w14:textId="77777777" w:rsidR="00252844" w:rsidRPr="003B1A2B" w:rsidRDefault="00252844" w:rsidP="00252844">
    <w:pPr>
      <w:rPr>
        <w:lang w:val="en-US"/>
      </w:rPr>
    </w:pPr>
  </w:p>
  <w:p w14:paraId="3B23C894" w14:textId="77777777" w:rsidR="00252844" w:rsidRPr="00F53DBB" w:rsidRDefault="00252844" w:rsidP="00252844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6D2A6E9" w14:textId="77777777" w:rsidR="00252844" w:rsidRPr="0040293A" w:rsidRDefault="00252844" w:rsidP="00252844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B7271" w14:textId="77777777" w:rsidR="00252844" w:rsidRDefault="00252844">
    <w:r w:rsidRPr="004257CD">
      <w:rPr>
        <w:noProof/>
        <w:lang w:eastAsia="vi-VN"/>
      </w:rPr>
      <w:drawing>
        <wp:anchor distT="0" distB="0" distL="114300" distR="114300" simplePos="0" relativeHeight="251658240" behindDoc="1" locked="0" layoutInCell="1" allowOverlap="1" wp14:anchorId="2C71620F" wp14:editId="14CBB4B7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252844" w14:paraId="591578EE" w14:textId="77777777" w:rsidTr="00746ED1">
      <w:tc>
        <w:tcPr>
          <w:tcW w:w="6623" w:type="dxa"/>
        </w:tcPr>
        <w:p w14:paraId="2F620A6E" w14:textId="77777777" w:rsidR="00252844" w:rsidRPr="00B44996" w:rsidRDefault="00252844" w:rsidP="00565DFE">
          <w:pPr>
            <w:pStyle w:val="Header"/>
            <w:rPr>
              <w:color w:val="0000FF"/>
            </w:rPr>
          </w:pPr>
          <w:r w:rsidRPr="00B44996">
            <w:rPr>
              <w:color w:val="0000FF"/>
            </w:rPr>
            <w:t>Quản lý phòng mạch tư</w:t>
          </w:r>
        </w:p>
      </w:tc>
      <w:tc>
        <w:tcPr>
          <w:tcW w:w="2620" w:type="dxa"/>
        </w:tcPr>
        <w:p w14:paraId="5F36EC56" w14:textId="6702939C" w:rsidR="00252844" w:rsidRPr="007A1DE8" w:rsidRDefault="00252844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1.1</w:t>
          </w:r>
        </w:p>
      </w:tc>
    </w:tr>
    <w:tr w:rsidR="00252844" w14:paraId="1BE7609B" w14:textId="77777777" w:rsidTr="00746ED1">
      <w:trPr>
        <w:trHeight w:val="130"/>
      </w:trPr>
      <w:tc>
        <w:tcPr>
          <w:tcW w:w="6623" w:type="dxa"/>
        </w:tcPr>
        <w:p w14:paraId="27CD2C90" w14:textId="77777777" w:rsidR="00252844" w:rsidRPr="00FD06E2" w:rsidRDefault="00252844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05334B96" w14:textId="7CF9C45F" w:rsidR="00252844" w:rsidRPr="007A1DE8" w:rsidRDefault="00252844" w:rsidP="00A74CCC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5AAE">
            <w:rPr>
              <w:color w:val="0000FF"/>
              <w:lang w:val="en-US"/>
            </w:rPr>
            <w:t>08</w:t>
          </w:r>
          <w:r>
            <w:rPr>
              <w:color w:val="0000FF"/>
              <w:lang w:val="en-US"/>
            </w:rPr>
            <w:t>/03/2020</w:t>
          </w:r>
        </w:p>
      </w:tc>
    </w:tr>
  </w:tbl>
  <w:p w14:paraId="1671ED1B" w14:textId="77777777" w:rsidR="00252844" w:rsidRPr="0037628A" w:rsidRDefault="00252844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BBE5BE3"/>
    <w:multiLevelType w:val="hybridMultilevel"/>
    <w:tmpl w:val="9FF2B8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7A4"/>
    <w:rsid w:val="000039C3"/>
    <w:rsid w:val="00021C07"/>
    <w:rsid w:val="00024DF0"/>
    <w:rsid w:val="00075684"/>
    <w:rsid w:val="00092710"/>
    <w:rsid w:val="000A272D"/>
    <w:rsid w:val="000C0CA8"/>
    <w:rsid w:val="000D385F"/>
    <w:rsid w:val="000E43DA"/>
    <w:rsid w:val="000E54BD"/>
    <w:rsid w:val="001570C4"/>
    <w:rsid w:val="00164197"/>
    <w:rsid w:val="00171614"/>
    <w:rsid w:val="00183543"/>
    <w:rsid w:val="0019536E"/>
    <w:rsid w:val="001A3901"/>
    <w:rsid w:val="001A6914"/>
    <w:rsid w:val="001D54CB"/>
    <w:rsid w:val="00210203"/>
    <w:rsid w:val="00213B43"/>
    <w:rsid w:val="002170DB"/>
    <w:rsid w:val="00252844"/>
    <w:rsid w:val="002A0684"/>
    <w:rsid w:val="002F127B"/>
    <w:rsid w:val="0034076B"/>
    <w:rsid w:val="00362991"/>
    <w:rsid w:val="00363A01"/>
    <w:rsid w:val="00363B6E"/>
    <w:rsid w:val="003657E1"/>
    <w:rsid w:val="00367CC2"/>
    <w:rsid w:val="0037628A"/>
    <w:rsid w:val="00392A1A"/>
    <w:rsid w:val="003B142C"/>
    <w:rsid w:val="003B6D89"/>
    <w:rsid w:val="003B6E55"/>
    <w:rsid w:val="004008CB"/>
    <w:rsid w:val="004540F1"/>
    <w:rsid w:val="00491E0B"/>
    <w:rsid w:val="004A6BB7"/>
    <w:rsid w:val="004B7CC9"/>
    <w:rsid w:val="00517E74"/>
    <w:rsid w:val="00532668"/>
    <w:rsid w:val="005439AE"/>
    <w:rsid w:val="005579C2"/>
    <w:rsid w:val="00562E67"/>
    <w:rsid w:val="00565DFE"/>
    <w:rsid w:val="0057432C"/>
    <w:rsid w:val="005A02B6"/>
    <w:rsid w:val="005B7B42"/>
    <w:rsid w:val="005C7037"/>
    <w:rsid w:val="005E2817"/>
    <w:rsid w:val="005F3F51"/>
    <w:rsid w:val="00631BF4"/>
    <w:rsid w:val="00635469"/>
    <w:rsid w:val="00662647"/>
    <w:rsid w:val="00671D39"/>
    <w:rsid w:val="00681CD0"/>
    <w:rsid w:val="0068626A"/>
    <w:rsid w:val="006A635C"/>
    <w:rsid w:val="006C02F0"/>
    <w:rsid w:val="006C6E56"/>
    <w:rsid w:val="006D04E5"/>
    <w:rsid w:val="006E0EA5"/>
    <w:rsid w:val="007238CE"/>
    <w:rsid w:val="00726B66"/>
    <w:rsid w:val="00733D7A"/>
    <w:rsid w:val="00745AAE"/>
    <w:rsid w:val="00746ED1"/>
    <w:rsid w:val="00751440"/>
    <w:rsid w:val="00754765"/>
    <w:rsid w:val="00784657"/>
    <w:rsid w:val="007A1DE8"/>
    <w:rsid w:val="007D4CD0"/>
    <w:rsid w:val="007D7802"/>
    <w:rsid w:val="007E0010"/>
    <w:rsid w:val="007F4B3B"/>
    <w:rsid w:val="00814148"/>
    <w:rsid w:val="008207E2"/>
    <w:rsid w:val="0083393B"/>
    <w:rsid w:val="008B4FAB"/>
    <w:rsid w:val="008C56F5"/>
    <w:rsid w:val="008E6AD4"/>
    <w:rsid w:val="008E7B8D"/>
    <w:rsid w:val="008F22E3"/>
    <w:rsid w:val="008F7BA1"/>
    <w:rsid w:val="0093466F"/>
    <w:rsid w:val="009514BF"/>
    <w:rsid w:val="00976D26"/>
    <w:rsid w:val="009B628B"/>
    <w:rsid w:val="009E0D4F"/>
    <w:rsid w:val="009F6CA7"/>
    <w:rsid w:val="00A0521A"/>
    <w:rsid w:val="00A11D41"/>
    <w:rsid w:val="00A122CE"/>
    <w:rsid w:val="00A147F9"/>
    <w:rsid w:val="00A5528D"/>
    <w:rsid w:val="00A749E8"/>
    <w:rsid w:val="00A74CCC"/>
    <w:rsid w:val="00A92376"/>
    <w:rsid w:val="00AA30A6"/>
    <w:rsid w:val="00AA49C3"/>
    <w:rsid w:val="00AA7341"/>
    <w:rsid w:val="00AF1F77"/>
    <w:rsid w:val="00AF2274"/>
    <w:rsid w:val="00B001F4"/>
    <w:rsid w:val="00B01EFE"/>
    <w:rsid w:val="00B11713"/>
    <w:rsid w:val="00B44996"/>
    <w:rsid w:val="00B53940"/>
    <w:rsid w:val="00B62132"/>
    <w:rsid w:val="00B71734"/>
    <w:rsid w:val="00B90C4B"/>
    <w:rsid w:val="00B9220E"/>
    <w:rsid w:val="00BC1F50"/>
    <w:rsid w:val="00BC6548"/>
    <w:rsid w:val="00BD1F8A"/>
    <w:rsid w:val="00BD592C"/>
    <w:rsid w:val="00C107A7"/>
    <w:rsid w:val="00C122ED"/>
    <w:rsid w:val="00C14080"/>
    <w:rsid w:val="00C1457C"/>
    <w:rsid w:val="00C161AA"/>
    <w:rsid w:val="00C17790"/>
    <w:rsid w:val="00C20849"/>
    <w:rsid w:val="00C2377F"/>
    <w:rsid w:val="00C36B46"/>
    <w:rsid w:val="00C929D6"/>
    <w:rsid w:val="00C94224"/>
    <w:rsid w:val="00CE7D5B"/>
    <w:rsid w:val="00D24E39"/>
    <w:rsid w:val="00D30F22"/>
    <w:rsid w:val="00D44FF9"/>
    <w:rsid w:val="00D52AFF"/>
    <w:rsid w:val="00D52BD6"/>
    <w:rsid w:val="00D7628C"/>
    <w:rsid w:val="00D80B55"/>
    <w:rsid w:val="00DA2A6D"/>
    <w:rsid w:val="00E0792C"/>
    <w:rsid w:val="00E22220"/>
    <w:rsid w:val="00E37A57"/>
    <w:rsid w:val="00E43F0A"/>
    <w:rsid w:val="00EA6DB5"/>
    <w:rsid w:val="00ED2567"/>
    <w:rsid w:val="00ED3427"/>
    <w:rsid w:val="00F22516"/>
    <w:rsid w:val="00F45780"/>
    <w:rsid w:val="00F576A5"/>
    <w:rsid w:val="00F61D03"/>
    <w:rsid w:val="00F66431"/>
    <w:rsid w:val="00FB6741"/>
    <w:rsid w:val="00FD06E2"/>
    <w:rsid w:val="00FD587B"/>
    <w:rsid w:val="00FE15E4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BF47034"/>
  <w15:docId w15:val="{1EBBFCAF-14A0-4C35-9936-FD1403DE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E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79FC0-AD70-49F8-B2CF-A836A926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266</TotalTime>
  <Pages>12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6827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100</cp:revision>
  <cp:lastPrinted>2013-12-07T15:57:00Z</cp:lastPrinted>
  <dcterms:created xsi:type="dcterms:W3CDTF">2013-10-13T11:07:00Z</dcterms:created>
  <dcterms:modified xsi:type="dcterms:W3CDTF">2020-04-27T06:21:00Z</dcterms:modified>
</cp:coreProperties>
</file>