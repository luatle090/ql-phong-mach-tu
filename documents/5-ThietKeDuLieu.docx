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0FBE" w14:textId="77777777" w:rsidR="003548A8" w:rsidRDefault="003548A8" w:rsidP="003548A8">
      <w:pPr>
        <w:rPr>
          <w:lang w:val="en-US"/>
        </w:rPr>
      </w:pPr>
    </w:p>
    <w:p w14:paraId="4AE8B228" w14:textId="77777777" w:rsidR="00301562" w:rsidRDefault="00301562" w:rsidP="003548A8">
      <w:pPr>
        <w:rPr>
          <w:lang w:val="en-US"/>
        </w:rPr>
      </w:pPr>
    </w:p>
    <w:p w14:paraId="5C0782F8" w14:textId="77777777" w:rsidR="00301562" w:rsidRDefault="00301562" w:rsidP="003548A8">
      <w:pPr>
        <w:rPr>
          <w:lang w:val="en-US"/>
        </w:rPr>
      </w:pPr>
    </w:p>
    <w:p w14:paraId="27384727" w14:textId="77777777" w:rsidR="00301562" w:rsidRDefault="00301562" w:rsidP="003548A8">
      <w:pPr>
        <w:rPr>
          <w:lang w:val="en-US"/>
        </w:rPr>
      </w:pPr>
    </w:p>
    <w:p w14:paraId="350E5B97" w14:textId="77777777" w:rsidR="00301562" w:rsidRDefault="00301562" w:rsidP="003548A8">
      <w:pPr>
        <w:rPr>
          <w:lang w:val="en-US"/>
        </w:rPr>
      </w:pPr>
    </w:p>
    <w:p w14:paraId="02DC8115" w14:textId="77777777" w:rsidR="00301562" w:rsidRDefault="00301562" w:rsidP="003548A8">
      <w:pPr>
        <w:rPr>
          <w:lang w:val="en-US"/>
        </w:rPr>
      </w:pPr>
    </w:p>
    <w:p w14:paraId="6050B235" w14:textId="77777777" w:rsidR="00301562" w:rsidRDefault="00301562" w:rsidP="003548A8">
      <w:pPr>
        <w:rPr>
          <w:lang w:val="en-US"/>
        </w:rPr>
      </w:pPr>
    </w:p>
    <w:p w14:paraId="12D18236" w14:textId="77777777" w:rsidR="003548A8" w:rsidRPr="003548A8" w:rsidRDefault="003548A8" w:rsidP="003548A8">
      <w:pPr>
        <w:rPr>
          <w:lang w:val="en-US"/>
        </w:rPr>
      </w:pPr>
    </w:p>
    <w:p w14:paraId="0A7D0BC4" w14:textId="2C80BFAB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C676BD">
        <w:rPr>
          <w:color w:val="0000FF"/>
          <w:lang w:val="en-US"/>
        </w:rPr>
        <w:t>Quản lý phòng mạch tư</w:t>
      </w:r>
    </w:p>
    <w:p w14:paraId="7A390FE1" w14:textId="77777777" w:rsidR="007A1DE8" w:rsidRPr="007A1DE8" w:rsidRDefault="007A1DE8" w:rsidP="007A1DE8">
      <w:pPr>
        <w:rPr>
          <w:lang w:val="en-US"/>
        </w:rPr>
      </w:pPr>
    </w:p>
    <w:p w14:paraId="7A2314FC" w14:textId="0779E66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676BD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EE8F744" w14:textId="77777777" w:rsidR="00D234F3" w:rsidRDefault="00D234F3">
      <w:pPr>
        <w:pStyle w:val="Title"/>
        <w:jc w:val="both"/>
        <w:rPr>
          <w:lang w:val="en-US"/>
        </w:rPr>
      </w:pPr>
    </w:p>
    <w:p w14:paraId="3A62BEF3" w14:textId="77777777" w:rsidR="003548A8" w:rsidRDefault="003548A8" w:rsidP="003548A8">
      <w:pPr>
        <w:rPr>
          <w:lang w:val="en-US"/>
        </w:rPr>
      </w:pPr>
    </w:p>
    <w:p w14:paraId="7944428C" w14:textId="77777777" w:rsidR="00301562" w:rsidRDefault="00301562" w:rsidP="003548A8">
      <w:pPr>
        <w:rPr>
          <w:lang w:val="en-US"/>
        </w:rPr>
      </w:pPr>
    </w:p>
    <w:p w14:paraId="4AB9DFA2" w14:textId="77777777" w:rsidR="00301562" w:rsidRDefault="00301562" w:rsidP="003548A8">
      <w:pPr>
        <w:rPr>
          <w:lang w:val="en-US"/>
        </w:rPr>
      </w:pPr>
    </w:p>
    <w:p w14:paraId="57C51D8C" w14:textId="77777777" w:rsidR="00301562" w:rsidRDefault="00301562" w:rsidP="003548A8">
      <w:pPr>
        <w:rPr>
          <w:lang w:val="en-US"/>
        </w:rPr>
      </w:pPr>
    </w:p>
    <w:p w14:paraId="400B5994" w14:textId="77777777" w:rsidR="00301562" w:rsidRDefault="00301562" w:rsidP="003548A8">
      <w:pPr>
        <w:rPr>
          <w:lang w:val="en-US"/>
        </w:rPr>
      </w:pPr>
    </w:p>
    <w:p w14:paraId="0E7854D1" w14:textId="77777777" w:rsidR="00301562" w:rsidRDefault="00301562" w:rsidP="003548A8">
      <w:pPr>
        <w:rPr>
          <w:lang w:val="en-US"/>
        </w:rPr>
      </w:pPr>
    </w:p>
    <w:p w14:paraId="395A856E" w14:textId="77777777" w:rsidR="00301562" w:rsidRDefault="00301562" w:rsidP="003548A8">
      <w:pPr>
        <w:rPr>
          <w:lang w:val="en-US"/>
        </w:rPr>
      </w:pPr>
    </w:p>
    <w:p w14:paraId="60BDACF1" w14:textId="77777777" w:rsidR="00301562" w:rsidRDefault="00301562" w:rsidP="003548A8">
      <w:pPr>
        <w:rPr>
          <w:lang w:val="en-US"/>
        </w:rPr>
      </w:pPr>
    </w:p>
    <w:p w14:paraId="67A08D8A" w14:textId="77777777" w:rsidR="00301562" w:rsidRDefault="00301562" w:rsidP="003548A8">
      <w:pPr>
        <w:rPr>
          <w:lang w:val="en-US"/>
        </w:rPr>
      </w:pPr>
    </w:p>
    <w:p w14:paraId="1562C7DE" w14:textId="77777777" w:rsidR="003548A8" w:rsidRDefault="003548A8" w:rsidP="003548A8">
      <w:pPr>
        <w:rPr>
          <w:lang w:val="en-US"/>
        </w:rPr>
      </w:pPr>
    </w:p>
    <w:p w14:paraId="099A563C" w14:textId="77777777" w:rsidR="003548A8" w:rsidRDefault="003548A8" w:rsidP="003548A8">
      <w:pPr>
        <w:rPr>
          <w:lang w:val="en-US"/>
        </w:rPr>
      </w:pPr>
    </w:p>
    <w:p w14:paraId="00EAF353" w14:textId="77777777" w:rsidR="003548A8" w:rsidRDefault="003548A8" w:rsidP="003548A8">
      <w:pPr>
        <w:rPr>
          <w:lang w:val="en-US"/>
        </w:rPr>
      </w:pPr>
    </w:p>
    <w:p w14:paraId="50855B1E" w14:textId="77777777" w:rsidR="003548A8" w:rsidRDefault="003548A8" w:rsidP="003548A8">
      <w:pPr>
        <w:rPr>
          <w:lang w:val="en-US"/>
        </w:rPr>
      </w:pPr>
    </w:p>
    <w:p w14:paraId="27056EEF" w14:textId="77777777" w:rsidR="003548A8" w:rsidRDefault="003548A8" w:rsidP="003548A8">
      <w:pPr>
        <w:rPr>
          <w:lang w:val="en-US"/>
        </w:rPr>
      </w:pPr>
    </w:p>
    <w:p w14:paraId="167D8E6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9CC0AFC" w14:textId="373C3AEC" w:rsidR="003548A8" w:rsidRPr="003548A8" w:rsidRDefault="00C676B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18424010 – Lê Quốc Bình</w:t>
      </w:r>
    </w:p>
    <w:p w14:paraId="53CE4707" w14:textId="6753E40A" w:rsidR="003548A8" w:rsidRDefault="00C676B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14:paraId="2B87BD72" w14:textId="28CB16DC" w:rsidR="00DC363E" w:rsidRPr="003548A8" w:rsidRDefault="00DC363E" w:rsidP="00C676BD">
      <w:pPr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17B997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BAC53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3AD98E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B32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001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8A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9D3C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05406CF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F267" w14:textId="06488047" w:rsidR="00E95D0C" w:rsidRPr="003548A8" w:rsidRDefault="00C676B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00A46" w14:textId="682B5D9B" w:rsidR="00E95D0C" w:rsidRPr="003548A8" w:rsidRDefault="00C676B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487D" w14:textId="77777777" w:rsidR="00E95D0C" w:rsidRDefault="004D0750" w:rsidP="00C676BD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Kéo bảng diagram</w:t>
            </w:r>
          </w:p>
          <w:p w14:paraId="12C6E365" w14:textId="0DB255C8" w:rsidR="004D0750" w:rsidRPr="0037628A" w:rsidRDefault="004D0750" w:rsidP="00C676BD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dữ liệu từng bảng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4380" w14:textId="3ADACB91" w:rsidR="00E95D0C" w:rsidRPr="003548A8" w:rsidRDefault="00C676B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Bình</w:t>
            </w:r>
          </w:p>
        </w:tc>
      </w:tr>
      <w:tr w:rsidR="00E95D0C" w:rsidRPr="007A1DE8" w14:paraId="636E84E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186D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CB2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7F1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931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D8F0E1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E6C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88B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22E4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5CE7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E2AB2C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48A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9DC1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C7A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2502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71858E1" w14:textId="77777777" w:rsidR="00A23833" w:rsidRDefault="00A23833" w:rsidP="0031511D">
      <w:pPr>
        <w:pStyle w:val="Title"/>
        <w:rPr>
          <w:lang w:val="en-US"/>
        </w:rPr>
      </w:pPr>
    </w:p>
    <w:p w14:paraId="4C165D2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11003122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F698CEA" w14:textId="77777777" w:rsidR="00C14AB8" w:rsidRDefault="000E09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1F4FC34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2024AB6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AEE9326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14:paraId="116B4496" w14:textId="6D5DCCFD" w:rsidR="00043903" w:rsidRDefault="00801C31" w:rsidP="00C14AB8">
      <w:pPr>
        <w:pStyle w:val="BodyText"/>
        <w:rPr>
          <w:i/>
          <w:color w:val="0000FF"/>
        </w:rPr>
      </w:pPr>
      <w:r>
        <w:rPr>
          <w:iCs/>
          <w:noProof/>
          <w:color w:val="0000FF"/>
        </w:rPr>
        <w:drawing>
          <wp:anchor distT="0" distB="0" distL="114300" distR="114300" simplePos="0" relativeHeight="251629568" behindDoc="0" locked="0" layoutInCell="1" allowOverlap="1" wp14:anchorId="5B9437E9" wp14:editId="51805EE0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15025" cy="5468620"/>
            <wp:effectExtent l="0" t="0" r="9525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QLPhongM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EFC2F" w14:textId="7CCA063A" w:rsidR="00043903" w:rsidRDefault="00043903">
      <w:pPr>
        <w:widowControl/>
        <w:spacing w:line="240" w:lineRule="auto"/>
        <w:rPr>
          <w:iCs/>
          <w:color w:val="0000FF"/>
        </w:rPr>
      </w:pPr>
      <w:r>
        <w:rPr>
          <w:iCs/>
          <w:color w:val="0000FF"/>
        </w:rPr>
        <w:br w:type="page"/>
      </w:r>
    </w:p>
    <w:p w14:paraId="096086C2" w14:textId="77777777" w:rsidR="00043903" w:rsidRPr="00043903" w:rsidRDefault="00043903" w:rsidP="00043903">
      <w:pPr>
        <w:pStyle w:val="BodyText"/>
        <w:ind w:left="0"/>
        <w:rPr>
          <w:iCs/>
          <w:color w:val="0000FF"/>
        </w:rPr>
      </w:pPr>
    </w:p>
    <w:p w14:paraId="4603D49A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14:paraId="1BFFEDD1" w14:textId="6B17BE3A" w:rsidR="003C2F0F" w:rsidRDefault="00C14AB8" w:rsidP="003C2F0F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Với mỗi bảng trong cơ sở dữ liệu, xác định rõ các field thành phần:</w:t>
      </w:r>
    </w:p>
    <w:p w14:paraId="042B05AA" w14:textId="0184FB3E" w:rsidR="00846F2C" w:rsidRPr="00C126B1" w:rsidRDefault="00BD2B39" w:rsidP="00C126B1">
      <w:pPr>
        <w:pStyle w:val="BodyText"/>
        <w:ind w:left="0"/>
        <w:outlineLvl w:val="1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2.1. Bảng nhân viên</w:t>
      </w:r>
    </w:p>
    <w:p w14:paraId="5E482722" w14:textId="11123792" w:rsidR="00846F2C" w:rsidRDefault="00846F2C" w:rsidP="003C2F0F">
      <w:pPr>
        <w:pStyle w:val="BodyText"/>
        <w:ind w:left="0"/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F535E3" w:rsidRPr="00F535E3" w14:paraId="4EFB4E07" w14:textId="77777777" w:rsidTr="00B45B16">
        <w:tc>
          <w:tcPr>
            <w:tcW w:w="733" w:type="dxa"/>
          </w:tcPr>
          <w:p w14:paraId="5F624A71" w14:textId="1B5DE0D0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58CEAEC9" w14:textId="41D27A2F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0C1437C7" w14:textId="55063D59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7EAC9033" w14:textId="5DFCE5F0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D24FC99" w14:textId="4DC950CB" w:rsidR="00846F2C" w:rsidRPr="00F535E3" w:rsidRDefault="00846F2C" w:rsidP="00F535E3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F535E3" w:rsidRPr="00F535E3" w14:paraId="5F6BE2AC" w14:textId="77777777" w:rsidTr="00B45B16">
        <w:tc>
          <w:tcPr>
            <w:tcW w:w="733" w:type="dxa"/>
          </w:tcPr>
          <w:p w14:paraId="19ED3138" w14:textId="18512940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3B86008B" w14:textId="7F71E5D1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ECFAE1D" w14:textId="76EDCE3F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20574B4E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FF0AEBA" w14:textId="5D86DFBC" w:rsidR="00846F2C" w:rsidRPr="00F535E3" w:rsidRDefault="0048630A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8E32D5" w:rsidRPr="00F535E3" w14:paraId="3C742395" w14:textId="77777777" w:rsidTr="00B45B16">
        <w:tc>
          <w:tcPr>
            <w:tcW w:w="733" w:type="dxa"/>
          </w:tcPr>
          <w:p w14:paraId="150A0F3B" w14:textId="0BDC9862" w:rsidR="008E32D5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DF6F418" w14:textId="01ADCFC5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45FF1642" w14:textId="3F8BED37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10)</w:t>
            </w:r>
          </w:p>
        </w:tc>
        <w:tc>
          <w:tcPr>
            <w:tcW w:w="1748" w:type="dxa"/>
          </w:tcPr>
          <w:p w14:paraId="6605BE23" w14:textId="5C754A51" w:rsidR="008E32D5" w:rsidRPr="00F535E3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là duy nhất</w:t>
            </w:r>
          </w:p>
        </w:tc>
        <w:tc>
          <w:tcPr>
            <w:tcW w:w="3375" w:type="dxa"/>
          </w:tcPr>
          <w:p w14:paraId="055C2E98" w14:textId="77777777" w:rsidR="008E32D5" w:rsidRDefault="008E32D5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01A81F3F" w14:textId="77777777" w:rsidTr="00B45B16">
        <w:tc>
          <w:tcPr>
            <w:tcW w:w="733" w:type="dxa"/>
          </w:tcPr>
          <w:p w14:paraId="48E3B6CD" w14:textId="5F635464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62E8B9E7" w14:textId="2DE07D72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1530AE2F" w14:textId="551CDE03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1748" w:type="dxa"/>
          </w:tcPr>
          <w:p w14:paraId="0796FDB2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68F471E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49BAEE9D" w14:textId="77777777" w:rsidTr="00B45B16">
        <w:tc>
          <w:tcPr>
            <w:tcW w:w="733" w:type="dxa"/>
          </w:tcPr>
          <w:p w14:paraId="29C36318" w14:textId="7D596541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47BD53D4" w14:textId="2B8C5384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4545D5A1" w14:textId="7FDB3C9D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232148F9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EF936DF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466027C9" w14:textId="77777777" w:rsidTr="00B45B16">
        <w:tc>
          <w:tcPr>
            <w:tcW w:w="733" w:type="dxa"/>
          </w:tcPr>
          <w:p w14:paraId="2360E291" w14:textId="16557B33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56E08CDF" w14:textId="6EB09164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7F8929B0" w14:textId="3C47CF67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1748" w:type="dxa"/>
          </w:tcPr>
          <w:p w14:paraId="4C114D9B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EDB1923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7DC30F37" w14:textId="77777777" w:rsidTr="00B45B16">
        <w:tc>
          <w:tcPr>
            <w:tcW w:w="733" w:type="dxa"/>
          </w:tcPr>
          <w:p w14:paraId="71E31C37" w14:textId="62C08843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30BE4DC9" w14:textId="6778CEF2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0FBAEFC4" w14:textId="686B507B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1748" w:type="dxa"/>
          </w:tcPr>
          <w:p w14:paraId="118CDA38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39C49AB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F535E3" w:rsidRPr="00F535E3" w14:paraId="3C0B8728" w14:textId="77777777" w:rsidTr="00B45B16">
        <w:tc>
          <w:tcPr>
            <w:tcW w:w="733" w:type="dxa"/>
          </w:tcPr>
          <w:p w14:paraId="3F2BB8FA" w14:textId="02220099" w:rsidR="00846F2C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0B641C60" w14:textId="36F8967E" w:rsidR="00846F2C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ChucVu</w:t>
            </w:r>
          </w:p>
        </w:tc>
        <w:tc>
          <w:tcPr>
            <w:tcW w:w="1629" w:type="dxa"/>
          </w:tcPr>
          <w:p w14:paraId="1AA14247" w14:textId="582165A1" w:rsidR="00846F2C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3778687F" w14:textId="77777777" w:rsidR="00846F2C" w:rsidRPr="00F535E3" w:rsidRDefault="00846F2C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14DADA6" w14:textId="51A588C1" w:rsidR="00846F2C" w:rsidRPr="00F535E3" w:rsidRDefault="00C131F9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1: admin, 2: bác sĩ, 3: lễ tân …</w:t>
            </w:r>
          </w:p>
        </w:tc>
      </w:tr>
      <w:tr w:rsidR="00261D00" w:rsidRPr="00F535E3" w14:paraId="4323794C" w14:textId="77777777" w:rsidTr="00B45B16">
        <w:tc>
          <w:tcPr>
            <w:tcW w:w="733" w:type="dxa"/>
          </w:tcPr>
          <w:p w14:paraId="4B23CDB0" w14:textId="05794692" w:rsidR="00261D00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3796BD91" w14:textId="67808BB3" w:rsidR="00261D00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Username</w:t>
            </w:r>
          </w:p>
        </w:tc>
        <w:tc>
          <w:tcPr>
            <w:tcW w:w="1629" w:type="dxa"/>
          </w:tcPr>
          <w:p w14:paraId="2CF33B58" w14:textId="0F2ECAF8" w:rsidR="00261D00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Nvarhcar(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50)</w:t>
            </w:r>
          </w:p>
        </w:tc>
        <w:tc>
          <w:tcPr>
            <w:tcW w:w="1748" w:type="dxa"/>
          </w:tcPr>
          <w:p w14:paraId="0A386661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0BC4EB0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261D00" w:rsidRPr="00F535E3" w14:paraId="7FF7AB63" w14:textId="77777777" w:rsidTr="00B45B16">
        <w:tc>
          <w:tcPr>
            <w:tcW w:w="733" w:type="dxa"/>
          </w:tcPr>
          <w:p w14:paraId="7AA8F5D5" w14:textId="26ED5ADE" w:rsidR="00261D00" w:rsidRPr="00F535E3" w:rsidRDefault="0010757D" w:rsidP="00F71865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758" w:type="dxa"/>
          </w:tcPr>
          <w:p w14:paraId="3EEBDECB" w14:textId="3255BB5E" w:rsidR="00261D00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Pass</w:t>
            </w:r>
          </w:p>
        </w:tc>
        <w:tc>
          <w:tcPr>
            <w:tcW w:w="1629" w:type="dxa"/>
          </w:tcPr>
          <w:p w14:paraId="79CEF9AB" w14:textId="49659397" w:rsidR="00261D00" w:rsidRPr="00F535E3" w:rsidRDefault="005D0BE1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50)</w:t>
            </w:r>
          </w:p>
        </w:tc>
        <w:tc>
          <w:tcPr>
            <w:tcW w:w="1748" w:type="dxa"/>
          </w:tcPr>
          <w:p w14:paraId="144D12DB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BD9073D" w14:textId="77777777" w:rsidR="00261D00" w:rsidRPr="00F535E3" w:rsidRDefault="00261D00" w:rsidP="003C2F0F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2EA84F4" w14:textId="77777777" w:rsidR="00846F2C" w:rsidRPr="00846F2C" w:rsidRDefault="00846F2C" w:rsidP="003C2F0F">
      <w:pPr>
        <w:pStyle w:val="BodyText"/>
        <w:ind w:left="0"/>
        <w:rPr>
          <w:iCs/>
          <w:color w:val="0000FF"/>
          <w:lang w:val="en-US"/>
        </w:rPr>
      </w:pPr>
    </w:p>
    <w:p w14:paraId="0FB6F296" w14:textId="2848307D" w:rsidR="008E32D5" w:rsidRDefault="002C7F42" w:rsidP="002C7F42">
      <w:pPr>
        <w:pStyle w:val="BodyText"/>
        <w:ind w:left="0"/>
        <w:outlineLvl w:val="1"/>
        <w:rPr>
          <w:iCs/>
          <w:color w:val="0000FF"/>
          <w:lang w:val="en-US"/>
        </w:rPr>
      </w:pPr>
      <w:r w:rsidRPr="002C7F42">
        <w:rPr>
          <w:iCs/>
          <w:color w:val="0000FF"/>
          <w:lang w:val="en-US"/>
        </w:rPr>
        <w:t>2.2. Bảng bệnh nhân</w:t>
      </w:r>
    </w:p>
    <w:p w14:paraId="7478E660" w14:textId="5D2AEF34" w:rsidR="008E32D5" w:rsidRPr="008E32D5" w:rsidRDefault="008E32D5" w:rsidP="008E32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11B0D" w:rsidRPr="00F535E3" w14:paraId="40F85CDF" w14:textId="77777777" w:rsidTr="00C41204">
        <w:tc>
          <w:tcPr>
            <w:tcW w:w="733" w:type="dxa"/>
          </w:tcPr>
          <w:p w14:paraId="06CB4682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3F5CA4DF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602DC8F7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57839048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6D431137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A11B0D" w:rsidRPr="00F535E3" w14:paraId="2A1B5256" w14:textId="77777777" w:rsidTr="00C41204">
        <w:tc>
          <w:tcPr>
            <w:tcW w:w="733" w:type="dxa"/>
          </w:tcPr>
          <w:p w14:paraId="130FB473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C8A66A8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449134CA" w14:textId="31090C74" w:rsidR="00A11B0D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</w:t>
            </w:r>
            <w:r w:rsidR="00A11B0D"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11A30998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B3C86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A11B0D" w:rsidRPr="00F535E3" w14:paraId="2CF13017" w14:textId="77777777" w:rsidTr="00C41204">
        <w:tc>
          <w:tcPr>
            <w:tcW w:w="733" w:type="dxa"/>
          </w:tcPr>
          <w:p w14:paraId="753274F2" w14:textId="77777777" w:rsidR="00A11B0D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2BBD6199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1B5603D3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10)</w:t>
            </w:r>
          </w:p>
        </w:tc>
        <w:tc>
          <w:tcPr>
            <w:tcW w:w="1748" w:type="dxa"/>
          </w:tcPr>
          <w:p w14:paraId="4DDD75F1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là duy nhất</w:t>
            </w:r>
          </w:p>
        </w:tc>
        <w:tc>
          <w:tcPr>
            <w:tcW w:w="3375" w:type="dxa"/>
          </w:tcPr>
          <w:p w14:paraId="4402728C" w14:textId="77777777" w:rsidR="00A11B0D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0A3C05D3" w14:textId="77777777" w:rsidTr="00C41204">
        <w:tc>
          <w:tcPr>
            <w:tcW w:w="733" w:type="dxa"/>
          </w:tcPr>
          <w:p w14:paraId="3BCEA3EB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17345B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3E47358F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1748" w:type="dxa"/>
          </w:tcPr>
          <w:p w14:paraId="4CDE76E2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D83896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2B470B05" w14:textId="77777777" w:rsidTr="00C41204">
        <w:tc>
          <w:tcPr>
            <w:tcW w:w="733" w:type="dxa"/>
          </w:tcPr>
          <w:p w14:paraId="3BB8205B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21BE1F7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15C930D5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62631BBE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F2C22FD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706D4961" w14:textId="77777777" w:rsidTr="00C41204">
        <w:tc>
          <w:tcPr>
            <w:tcW w:w="733" w:type="dxa"/>
          </w:tcPr>
          <w:p w14:paraId="5F7E80C0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31E3FF6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0A887DAA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1748" w:type="dxa"/>
          </w:tcPr>
          <w:p w14:paraId="31498633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CAE2924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A11B0D" w:rsidRPr="00F535E3" w14:paraId="50DCB57B" w14:textId="77777777" w:rsidTr="00C41204">
        <w:tc>
          <w:tcPr>
            <w:tcW w:w="733" w:type="dxa"/>
          </w:tcPr>
          <w:p w14:paraId="2BA4FF75" w14:textId="77777777" w:rsidR="00A11B0D" w:rsidRPr="00F535E3" w:rsidRDefault="00A11B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73E8F0A9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4A657656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1748" w:type="dxa"/>
          </w:tcPr>
          <w:p w14:paraId="31798D4C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F2E5E19" w14:textId="77777777" w:rsidR="00A11B0D" w:rsidRPr="00F535E3" w:rsidRDefault="00A11B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1F08FB4" w14:textId="77777777" w:rsidR="008E32D5" w:rsidRPr="008E32D5" w:rsidRDefault="008E32D5" w:rsidP="008E32D5">
      <w:pPr>
        <w:rPr>
          <w:lang w:val="en-US"/>
        </w:rPr>
      </w:pPr>
    </w:p>
    <w:p w14:paraId="1FB9ABDD" w14:textId="003E4CC5" w:rsidR="00F143B6" w:rsidRDefault="00F143B6" w:rsidP="00F143B6">
      <w:pPr>
        <w:pStyle w:val="BodyText"/>
        <w:ind w:left="0"/>
        <w:outlineLvl w:val="1"/>
        <w:rPr>
          <w:iCs/>
          <w:color w:val="0000FF"/>
          <w:lang w:val="en-US"/>
        </w:rPr>
      </w:pPr>
      <w:r w:rsidRPr="00A84769">
        <w:rPr>
          <w:iCs/>
          <w:color w:val="0000FF"/>
          <w:lang w:val="en-US"/>
        </w:rPr>
        <w:t>2</w:t>
      </w:r>
      <w:r w:rsidRPr="00F143B6">
        <w:rPr>
          <w:iCs/>
          <w:color w:val="0000FF"/>
          <w:lang w:val="en-US"/>
        </w:rPr>
        <w:t>.3. Bảng loại bệnh</w:t>
      </w:r>
    </w:p>
    <w:p w14:paraId="7113DDA8" w14:textId="222B69CD" w:rsidR="00356172" w:rsidRDefault="00356172" w:rsidP="00356172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356172" w:rsidRPr="00F535E3" w14:paraId="50F3898F" w14:textId="77777777" w:rsidTr="00C41204">
        <w:tc>
          <w:tcPr>
            <w:tcW w:w="733" w:type="dxa"/>
          </w:tcPr>
          <w:p w14:paraId="2D11891F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4C62FB9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12218E4C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2C5CB507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7B99A8F4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356172" w:rsidRPr="00F535E3" w14:paraId="3BE198BD" w14:textId="77777777" w:rsidTr="00C41204">
        <w:tc>
          <w:tcPr>
            <w:tcW w:w="733" w:type="dxa"/>
          </w:tcPr>
          <w:p w14:paraId="29F1029A" w14:textId="77777777" w:rsidR="00356172" w:rsidRPr="00F535E3" w:rsidRDefault="00356172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1DFD84A5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21D67859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3BD3AFF8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3129B6E" w14:textId="77777777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356172" w:rsidRPr="00F535E3" w14:paraId="6D36D765" w14:textId="77777777" w:rsidTr="00C41204">
        <w:tc>
          <w:tcPr>
            <w:tcW w:w="733" w:type="dxa"/>
          </w:tcPr>
          <w:p w14:paraId="58AD52F7" w14:textId="77777777" w:rsidR="00356172" w:rsidRDefault="00356172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0C54B270" w14:textId="26CFE5A8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LoaiBenh</w:t>
            </w:r>
          </w:p>
        </w:tc>
        <w:tc>
          <w:tcPr>
            <w:tcW w:w="1629" w:type="dxa"/>
          </w:tcPr>
          <w:p w14:paraId="284E2AF6" w14:textId="10AA30FB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</w:t>
            </w:r>
            <w:r>
              <w:rPr>
                <w:iCs/>
                <w:color w:val="000000" w:themeColor="text1"/>
                <w:lang w:val="en-US"/>
              </w:rPr>
              <w:t>0</w:t>
            </w:r>
            <w:r>
              <w:rPr>
                <w:iCs/>
                <w:color w:val="000000" w:themeColor="text1"/>
                <w:lang w:val="en-US"/>
              </w:rPr>
              <w:t>)</w:t>
            </w:r>
          </w:p>
        </w:tc>
        <w:tc>
          <w:tcPr>
            <w:tcW w:w="1748" w:type="dxa"/>
          </w:tcPr>
          <w:p w14:paraId="59D2E2A7" w14:textId="0175E233" w:rsidR="00356172" w:rsidRPr="00F535E3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A4DFEDB" w14:textId="77777777" w:rsidR="00356172" w:rsidRDefault="00356172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384CB2D" w14:textId="77777777" w:rsidR="00356172" w:rsidRPr="008E32D5" w:rsidRDefault="00356172" w:rsidP="00356172">
      <w:pPr>
        <w:rPr>
          <w:lang w:val="en-US"/>
        </w:rPr>
      </w:pPr>
    </w:p>
    <w:p w14:paraId="76869165" w14:textId="77777777" w:rsidR="00356172" w:rsidRPr="00356172" w:rsidRDefault="00356172" w:rsidP="00356172">
      <w:pPr>
        <w:rPr>
          <w:lang w:val="en-US"/>
        </w:rPr>
      </w:pPr>
    </w:p>
    <w:p w14:paraId="22736052" w14:textId="01773E37" w:rsidR="00356172" w:rsidRDefault="00356172" w:rsidP="00356172">
      <w:pPr>
        <w:pStyle w:val="BodyText"/>
        <w:ind w:left="0"/>
        <w:outlineLvl w:val="1"/>
        <w:rPr>
          <w:iCs/>
          <w:color w:val="0000FF"/>
          <w:lang w:val="en-US"/>
        </w:rPr>
      </w:pPr>
      <w:r w:rsidRPr="00085F05">
        <w:rPr>
          <w:iCs/>
          <w:color w:val="0000FF"/>
          <w:lang w:val="en-US"/>
        </w:rPr>
        <w:t>2.4. Bảng danh mục thuốc</w:t>
      </w:r>
    </w:p>
    <w:p w14:paraId="569A7D99" w14:textId="7FD14A92" w:rsidR="00085F05" w:rsidRDefault="00085F05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3030E8" w:rsidRPr="00F535E3" w14:paraId="5960BF24" w14:textId="77777777" w:rsidTr="00C41204">
        <w:tc>
          <w:tcPr>
            <w:tcW w:w="733" w:type="dxa"/>
          </w:tcPr>
          <w:p w14:paraId="7B20C1B2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lastRenderedPageBreak/>
              <w:t>STT</w:t>
            </w:r>
          </w:p>
        </w:tc>
        <w:tc>
          <w:tcPr>
            <w:tcW w:w="1758" w:type="dxa"/>
          </w:tcPr>
          <w:p w14:paraId="32B3C9DE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6541B6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53ABD20C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01A606D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3030E8" w:rsidRPr="00F535E3" w14:paraId="7C1D64C4" w14:textId="77777777" w:rsidTr="00C41204">
        <w:tc>
          <w:tcPr>
            <w:tcW w:w="733" w:type="dxa"/>
          </w:tcPr>
          <w:p w14:paraId="6F91B6E5" w14:textId="77777777" w:rsidR="003030E8" w:rsidRPr="00F535E3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4226D4C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77C7CB0E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46C5DF1B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00CF4F0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3030E8" w:rsidRPr="00F535E3" w14:paraId="4FE89427" w14:textId="77777777" w:rsidTr="00C41204">
        <w:tc>
          <w:tcPr>
            <w:tcW w:w="733" w:type="dxa"/>
          </w:tcPr>
          <w:p w14:paraId="0EAF9B48" w14:textId="77777777" w:rsidR="003030E8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01E4D82D" w14:textId="0A907B50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TenThuoc</w:t>
            </w:r>
          </w:p>
        </w:tc>
        <w:tc>
          <w:tcPr>
            <w:tcW w:w="1629" w:type="dxa"/>
          </w:tcPr>
          <w:p w14:paraId="4345E09B" w14:textId="77777777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1748" w:type="dxa"/>
          </w:tcPr>
          <w:p w14:paraId="6AC6853B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CF220FE" w14:textId="77777777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3030E8" w:rsidRPr="00F535E3" w14:paraId="65424812" w14:textId="77777777" w:rsidTr="00C41204">
        <w:tc>
          <w:tcPr>
            <w:tcW w:w="733" w:type="dxa"/>
          </w:tcPr>
          <w:p w14:paraId="10D9AB21" w14:textId="3AD3B7FA" w:rsidR="003030E8" w:rsidRDefault="003030E8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0986CCA3" w14:textId="377D933A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</w:t>
            </w:r>
          </w:p>
        </w:tc>
        <w:tc>
          <w:tcPr>
            <w:tcW w:w="1629" w:type="dxa"/>
          </w:tcPr>
          <w:p w14:paraId="13652CCF" w14:textId="138523BA" w:rsidR="003030E8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1748" w:type="dxa"/>
          </w:tcPr>
          <w:p w14:paraId="2B74BF64" w14:textId="77777777" w:rsidR="003030E8" w:rsidRPr="00F535E3" w:rsidRDefault="003030E8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8DF3007" w14:textId="17CE2BAB" w:rsidR="003030E8" w:rsidRDefault="006C07E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Giá tiền của thuốc</w:t>
            </w:r>
          </w:p>
        </w:tc>
      </w:tr>
    </w:tbl>
    <w:p w14:paraId="1B26AF3D" w14:textId="77777777" w:rsidR="00085F05" w:rsidRPr="00085F05" w:rsidRDefault="00085F05" w:rsidP="00085F05">
      <w:pPr>
        <w:rPr>
          <w:lang w:val="en-US"/>
        </w:rPr>
      </w:pPr>
    </w:p>
    <w:p w14:paraId="308A354C" w14:textId="3400D440" w:rsidR="00893D0D" w:rsidRPr="00893D0D" w:rsidRDefault="00893D0D" w:rsidP="00893D0D">
      <w:pPr>
        <w:pStyle w:val="BodyText"/>
        <w:ind w:left="0"/>
        <w:outlineLvl w:val="1"/>
        <w:rPr>
          <w:iCs/>
          <w:color w:val="0000FF"/>
          <w:lang w:val="en-US"/>
        </w:rPr>
      </w:pPr>
      <w:r w:rsidRPr="00893D0D">
        <w:rPr>
          <w:iCs/>
          <w:color w:val="0000FF"/>
          <w:lang w:val="en-US"/>
        </w:rPr>
        <w:t>2.5. Bảng đơn vị tính</w:t>
      </w:r>
    </w:p>
    <w:p w14:paraId="3B0985AF" w14:textId="775A6995" w:rsidR="00893D0D" w:rsidRDefault="00893D0D" w:rsidP="00893D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893D0D" w:rsidRPr="00F535E3" w14:paraId="428F9F2F" w14:textId="77777777" w:rsidTr="00C41204">
        <w:tc>
          <w:tcPr>
            <w:tcW w:w="733" w:type="dxa"/>
          </w:tcPr>
          <w:p w14:paraId="7E0030A1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8567F88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596765BD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6EB6DBA0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78146C67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893D0D" w:rsidRPr="00F535E3" w14:paraId="3DD8A40A" w14:textId="77777777" w:rsidTr="00C41204">
        <w:tc>
          <w:tcPr>
            <w:tcW w:w="733" w:type="dxa"/>
          </w:tcPr>
          <w:p w14:paraId="1ADA99FB" w14:textId="77777777" w:rsidR="00893D0D" w:rsidRPr="00F535E3" w:rsidRDefault="00893D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F51E5BC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3E735F1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280D0D75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7CA101B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893D0D" w:rsidRPr="00F535E3" w14:paraId="630BAB0C" w14:textId="77777777" w:rsidTr="00C41204">
        <w:tc>
          <w:tcPr>
            <w:tcW w:w="733" w:type="dxa"/>
          </w:tcPr>
          <w:p w14:paraId="3B19F15E" w14:textId="77777777" w:rsidR="00893D0D" w:rsidRDefault="00893D0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6D4D85E7" w14:textId="5A443B73" w:rsidR="00893D0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TenDonViTinh</w:t>
            </w:r>
          </w:p>
        </w:tc>
        <w:tc>
          <w:tcPr>
            <w:tcW w:w="1629" w:type="dxa"/>
          </w:tcPr>
          <w:p w14:paraId="5216D831" w14:textId="6E823105" w:rsidR="00893D0D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 w:rsidR="00D24D9C">
              <w:rPr>
                <w:iCs/>
                <w:color w:val="000000" w:themeColor="text1"/>
                <w:lang w:val="en-US"/>
              </w:rPr>
              <w:t>5</w:t>
            </w:r>
            <w:r>
              <w:rPr>
                <w:iCs/>
                <w:color w:val="000000" w:themeColor="text1"/>
                <w:lang w:val="en-US"/>
              </w:rPr>
              <w:t>0)</w:t>
            </w:r>
          </w:p>
        </w:tc>
        <w:tc>
          <w:tcPr>
            <w:tcW w:w="1748" w:type="dxa"/>
          </w:tcPr>
          <w:p w14:paraId="5170B195" w14:textId="77777777" w:rsidR="00893D0D" w:rsidRPr="00F535E3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B597C8A" w14:textId="77777777" w:rsidR="00893D0D" w:rsidRDefault="00893D0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62915F41" w14:textId="77777777" w:rsidR="00893D0D" w:rsidRPr="00893D0D" w:rsidRDefault="00893D0D" w:rsidP="00893D0D">
      <w:pPr>
        <w:rPr>
          <w:lang w:val="en-US"/>
        </w:rPr>
      </w:pPr>
    </w:p>
    <w:p w14:paraId="79B99B76" w14:textId="082526D2" w:rsidR="009A1D76" w:rsidRDefault="009A1D76" w:rsidP="009A1D76">
      <w:pPr>
        <w:pStyle w:val="BodyText"/>
        <w:ind w:left="0"/>
        <w:outlineLvl w:val="1"/>
        <w:rPr>
          <w:iCs/>
          <w:color w:val="0000FF"/>
          <w:lang w:val="en-US"/>
        </w:rPr>
      </w:pPr>
      <w:r w:rsidRPr="00571ADF">
        <w:rPr>
          <w:iCs/>
          <w:color w:val="0000FF"/>
          <w:lang w:val="en-US"/>
        </w:rPr>
        <w:t>2.6. Bảng cách dùng của thuốc</w:t>
      </w:r>
    </w:p>
    <w:p w14:paraId="144EEB75" w14:textId="32AB9E94" w:rsidR="00F43F52" w:rsidRDefault="00F43F52" w:rsidP="00F43F52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6"/>
        <w:gridCol w:w="1682"/>
        <w:gridCol w:w="1732"/>
        <w:gridCol w:w="3341"/>
      </w:tblGrid>
      <w:tr w:rsidR="00C31B16" w:rsidRPr="00F535E3" w14:paraId="252D8F42" w14:textId="77777777" w:rsidTr="00C41204">
        <w:tc>
          <w:tcPr>
            <w:tcW w:w="733" w:type="dxa"/>
          </w:tcPr>
          <w:p w14:paraId="22741BCF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5B5BAAAA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66AF2D1F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1748" w:type="dxa"/>
          </w:tcPr>
          <w:p w14:paraId="6962F7A5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14C358AD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C31B16" w:rsidRPr="00F535E3" w14:paraId="735A85A9" w14:textId="77777777" w:rsidTr="00C41204">
        <w:tc>
          <w:tcPr>
            <w:tcW w:w="733" w:type="dxa"/>
          </w:tcPr>
          <w:p w14:paraId="5FDDA979" w14:textId="77777777" w:rsidR="00C31B16" w:rsidRPr="00F535E3" w:rsidRDefault="00C31B16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55BB6045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106924B1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1748" w:type="dxa"/>
          </w:tcPr>
          <w:p w14:paraId="2CB143D0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7834E2B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C31B16" w:rsidRPr="00F535E3" w14:paraId="28055B0A" w14:textId="77777777" w:rsidTr="00C41204">
        <w:tc>
          <w:tcPr>
            <w:tcW w:w="733" w:type="dxa"/>
          </w:tcPr>
          <w:p w14:paraId="72C68D84" w14:textId="77777777" w:rsidR="00C31B16" w:rsidRDefault="00C31B16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62FFB29" w14:textId="397EA6CC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</w:t>
            </w:r>
            <w:r w:rsidR="003F533D">
              <w:rPr>
                <w:iCs/>
                <w:color w:val="000000" w:themeColor="text1"/>
                <w:lang w:val="en-US"/>
              </w:rPr>
              <w:t>CachDung</w:t>
            </w:r>
          </w:p>
        </w:tc>
        <w:tc>
          <w:tcPr>
            <w:tcW w:w="1629" w:type="dxa"/>
          </w:tcPr>
          <w:p w14:paraId="39C337A0" w14:textId="46CCE6E5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 w:rsidR="003F533D">
              <w:rPr>
                <w:iCs/>
                <w:color w:val="000000" w:themeColor="text1"/>
                <w:lang w:val="en-US"/>
              </w:rPr>
              <w:t>10</w:t>
            </w:r>
            <w:r>
              <w:rPr>
                <w:iCs/>
                <w:color w:val="000000" w:themeColor="text1"/>
                <w:lang w:val="en-US"/>
              </w:rPr>
              <w:t>0)</w:t>
            </w:r>
          </w:p>
        </w:tc>
        <w:tc>
          <w:tcPr>
            <w:tcW w:w="1748" w:type="dxa"/>
          </w:tcPr>
          <w:p w14:paraId="1139C5E7" w14:textId="77777777" w:rsidR="00C31B16" w:rsidRPr="00F535E3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069DB0C" w14:textId="77777777" w:rsidR="00C31B16" w:rsidRDefault="00C31B16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3F533D" w:rsidRPr="00F535E3" w14:paraId="5A7FDE11" w14:textId="77777777" w:rsidTr="00C41204">
        <w:tc>
          <w:tcPr>
            <w:tcW w:w="733" w:type="dxa"/>
          </w:tcPr>
          <w:p w14:paraId="6DAE8A99" w14:textId="767719CC" w:rsidR="003F533D" w:rsidRDefault="003F533D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5C081301" w14:textId="400259A4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MoTa</w:t>
            </w:r>
          </w:p>
        </w:tc>
        <w:tc>
          <w:tcPr>
            <w:tcW w:w="1629" w:type="dxa"/>
          </w:tcPr>
          <w:p w14:paraId="3CCDFE48" w14:textId="7E85CF2A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Nvarchar(max)</w:t>
            </w:r>
          </w:p>
        </w:tc>
        <w:tc>
          <w:tcPr>
            <w:tcW w:w="1748" w:type="dxa"/>
          </w:tcPr>
          <w:p w14:paraId="45A0DFBB" w14:textId="77777777" w:rsidR="003F533D" w:rsidRPr="00F535E3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7B3DF07" w14:textId="77777777" w:rsidR="003F533D" w:rsidRDefault="003F533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057565B4" w14:textId="77777777" w:rsidR="00F43F52" w:rsidRDefault="00F43F52" w:rsidP="00F43F52">
      <w:pPr>
        <w:rPr>
          <w:lang w:val="en-US"/>
        </w:rPr>
      </w:pPr>
    </w:p>
    <w:p w14:paraId="7CEF5AA5" w14:textId="77777777" w:rsidR="00F43F52" w:rsidRPr="00F43F52" w:rsidRDefault="00F43F52" w:rsidP="00F43F52">
      <w:pPr>
        <w:rPr>
          <w:lang w:val="en-US"/>
        </w:rPr>
      </w:pPr>
    </w:p>
    <w:p w14:paraId="222B3EF2" w14:textId="111F44E9" w:rsidR="000429BE" w:rsidRDefault="000429BE" w:rsidP="000429BE">
      <w:pPr>
        <w:pStyle w:val="BodyText"/>
        <w:ind w:left="0"/>
        <w:outlineLvl w:val="1"/>
        <w:rPr>
          <w:iCs/>
          <w:color w:val="0000FF"/>
          <w:lang w:val="en-US"/>
        </w:rPr>
      </w:pPr>
      <w:r w:rsidRPr="000429BE">
        <w:rPr>
          <w:iCs/>
          <w:color w:val="0000FF"/>
          <w:lang w:val="en-US"/>
        </w:rPr>
        <w:t>2.7. Bảng danh sách khám bệnh cho bệnh nhân</w:t>
      </w:r>
    </w:p>
    <w:p w14:paraId="77A3569D" w14:textId="503EB92C" w:rsidR="000429BE" w:rsidRDefault="000429BE" w:rsidP="000429BE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2738"/>
        <w:gridCol w:w="2385"/>
      </w:tblGrid>
      <w:tr w:rsidR="000429BE" w:rsidRPr="00F535E3" w14:paraId="72C1EE19" w14:textId="77777777" w:rsidTr="00D45987">
        <w:tc>
          <w:tcPr>
            <w:tcW w:w="733" w:type="dxa"/>
          </w:tcPr>
          <w:p w14:paraId="2DFB9A1D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85420EE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29" w:type="dxa"/>
          </w:tcPr>
          <w:p w14:paraId="3E800E7F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2738" w:type="dxa"/>
          </w:tcPr>
          <w:p w14:paraId="51B8F547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3FA68826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0429BE" w:rsidRPr="00F535E3" w14:paraId="737357ED" w14:textId="77777777" w:rsidTr="00D45987">
        <w:tc>
          <w:tcPr>
            <w:tcW w:w="733" w:type="dxa"/>
          </w:tcPr>
          <w:p w14:paraId="14D81C30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41BE0E8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29" w:type="dxa"/>
          </w:tcPr>
          <w:p w14:paraId="333FB6D2" w14:textId="661AF233" w:rsidR="000429BE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</w:t>
            </w:r>
            <w:r w:rsidR="000429BE"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38" w:type="dxa"/>
          </w:tcPr>
          <w:p w14:paraId="2E555A1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1B6E59A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0429BE" w:rsidRPr="00F535E3" w14:paraId="356FC73A" w14:textId="77777777" w:rsidTr="00D45987">
        <w:tc>
          <w:tcPr>
            <w:tcW w:w="733" w:type="dxa"/>
          </w:tcPr>
          <w:p w14:paraId="2B0118A2" w14:textId="77777777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641ACA4D" w14:textId="2F5490DA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29" w:type="dxa"/>
          </w:tcPr>
          <w:p w14:paraId="72CFE8CD" w14:textId="38134C82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2738" w:type="dxa"/>
          </w:tcPr>
          <w:p w14:paraId="2D22F1D7" w14:textId="37451B9D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30A49834" w14:textId="5E75DC61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Ngày khám bệnh</w:t>
            </w:r>
          </w:p>
        </w:tc>
      </w:tr>
      <w:tr w:rsidR="000429BE" w:rsidRPr="00F535E3" w14:paraId="7BFB1A2D" w14:textId="77777777" w:rsidTr="00D45987">
        <w:tc>
          <w:tcPr>
            <w:tcW w:w="733" w:type="dxa"/>
          </w:tcPr>
          <w:p w14:paraId="1C3AC8B9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16333415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29" w:type="dxa"/>
          </w:tcPr>
          <w:p w14:paraId="4561B90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2738" w:type="dxa"/>
          </w:tcPr>
          <w:p w14:paraId="51054D77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3799FF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765F22A6" w14:textId="77777777" w:rsidTr="00D45987">
        <w:tc>
          <w:tcPr>
            <w:tcW w:w="733" w:type="dxa"/>
          </w:tcPr>
          <w:p w14:paraId="6B2820D0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7D7FBE20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28ADC77D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38" w:type="dxa"/>
          </w:tcPr>
          <w:p w14:paraId="2DCAD59C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59719B49" w14:textId="678771A2" w:rsidR="000429BE" w:rsidRPr="00F535E3" w:rsidRDefault="007F741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1: nam, 0” nữ</w:t>
            </w:r>
          </w:p>
        </w:tc>
      </w:tr>
      <w:tr w:rsidR="000429BE" w:rsidRPr="00F535E3" w14:paraId="27D2041F" w14:textId="77777777" w:rsidTr="00D45987">
        <w:tc>
          <w:tcPr>
            <w:tcW w:w="733" w:type="dxa"/>
          </w:tcPr>
          <w:p w14:paraId="3AC1200F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1DF7ACB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NgaySinh</w:t>
            </w:r>
          </w:p>
        </w:tc>
        <w:tc>
          <w:tcPr>
            <w:tcW w:w="1629" w:type="dxa"/>
          </w:tcPr>
          <w:p w14:paraId="41A93348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2738" w:type="dxa"/>
          </w:tcPr>
          <w:p w14:paraId="13212C59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7AAF07FA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44C36210" w14:textId="77777777" w:rsidTr="00D45987">
        <w:tc>
          <w:tcPr>
            <w:tcW w:w="733" w:type="dxa"/>
          </w:tcPr>
          <w:p w14:paraId="3EF4EE4E" w14:textId="77777777" w:rsidR="000429BE" w:rsidRPr="00F535E3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8" w:type="dxa"/>
          </w:tcPr>
          <w:p w14:paraId="55670665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6C6D2548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2738" w:type="dxa"/>
          </w:tcPr>
          <w:p w14:paraId="323C3E22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85" w:type="dxa"/>
          </w:tcPr>
          <w:p w14:paraId="4C28654F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2DA32E63" w14:textId="77777777" w:rsidTr="00D45987">
        <w:tc>
          <w:tcPr>
            <w:tcW w:w="733" w:type="dxa"/>
          </w:tcPr>
          <w:p w14:paraId="1CB27D49" w14:textId="68374702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7</w:t>
            </w:r>
          </w:p>
        </w:tc>
        <w:tc>
          <w:tcPr>
            <w:tcW w:w="1758" w:type="dxa"/>
          </w:tcPr>
          <w:p w14:paraId="067D09DA" w14:textId="3959B3F1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29" w:type="dxa"/>
          </w:tcPr>
          <w:p w14:paraId="05EFA9BE" w14:textId="5A52455C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38" w:type="dxa"/>
          </w:tcPr>
          <w:p w14:paraId="564FA4AE" w14:textId="477BE00B" w:rsidR="000429BE" w:rsidRPr="00F535E3" w:rsidRDefault="00D4598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bệnh nhân</w:t>
            </w:r>
          </w:p>
        </w:tc>
        <w:tc>
          <w:tcPr>
            <w:tcW w:w="2385" w:type="dxa"/>
          </w:tcPr>
          <w:p w14:paraId="486D8C10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0429BE" w:rsidRPr="00F535E3" w14:paraId="6F1EADAD" w14:textId="77777777" w:rsidTr="00D45987">
        <w:tc>
          <w:tcPr>
            <w:tcW w:w="733" w:type="dxa"/>
          </w:tcPr>
          <w:p w14:paraId="15279B99" w14:textId="06F9B0D9" w:rsidR="000429BE" w:rsidRDefault="000429B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8" w:type="dxa"/>
          </w:tcPr>
          <w:p w14:paraId="2B88F681" w14:textId="403623BB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29" w:type="dxa"/>
          </w:tcPr>
          <w:p w14:paraId="40657600" w14:textId="76959FE4" w:rsidR="000429BE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38" w:type="dxa"/>
          </w:tcPr>
          <w:p w14:paraId="0F6CAE40" w14:textId="49F142A8" w:rsidR="000429BE" w:rsidRPr="00F535E3" w:rsidRDefault="00D4598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nhân viên</w:t>
            </w:r>
          </w:p>
        </w:tc>
        <w:tc>
          <w:tcPr>
            <w:tcW w:w="2385" w:type="dxa"/>
          </w:tcPr>
          <w:p w14:paraId="57659554" w14:textId="77777777" w:rsidR="000429BE" w:rsidRPr="00F535E3" w:rsidRDefault="000429BE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1152BBCE" w14:textId="77777777" w:rsidR="000429BE" w:rsidRPr="000429BE" w:rsidRDefault="000429BE" w:rsidP="000429BE">
      <w:pPr>
        <w:rPr>
          <w:lang w:val="en-US"/>
        </w:rPr>
      </w:pPr>
    </w:p>
    <w:p w14:paraId="247232E9" w14:textId="389BCBD2" w:rsidR="00A7014D" w:rsidRDefault="00A7014D" w:rsidP="00A7014D">
      <w:pPr>
        <w:pStyle w:val="BodyText"/>
        <w:ind w:left="0"/>
        <w:outlineLvl w:val="1"/>
        <w:rPr>
          <w:iCs/>
          <w:color w:val="0000FF"/>
          <w:lang w:val="en-US"/>
        </w:rPr>
      </w:pPr>
      <w:r w:rsidRPr="00A7014D">
        <w:rPr>
          <w:iCs/>
          <w:color w:val="0000FF"/>
          <w:lang w:val="en-US"/>
        </w:rPr>
        <w:t>2.8. Phiếu khám bệnh</w:t>
      </w:r>
    </w:p>
    <w:p w14:paraId="5A59112F" w14:textId="383DF447" w:rsidR="00643467" w:rsidRDefault="00A7014D" w:rsidP="00A7014D">
      <w:pPr>
        <w:rPr>
          <w:lang w:val="en-US"/>
        </w:rPr>
      </w:pPr>
      <w:r>
        <w:rPr>
          <w:lang w:val="en-US"/>
        </w:rPr>
        <w:t>Thông tin khám bệnh của bệnh nhân, đơn thuốc</w:t>
      </w:r>
    </w:p>
    <w:p w14:paraId="3BD11F16" w14:textId="77777777" w:rsidR="00643467" w:rsidRDefault="00643467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643467" w:rsidRPr="00F535E3" w14:paraId="3CD5F0E2" w14:textId="77777777" w:rsidTr="008C645E">
        <w:tc>
          <w:tcPr>
            <w:tcW w:w="732" w:type="dxa"/>
          </w:tcPr>
          <w:p w14:paraId="72167C3D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lastRenderedPageBreak/>
              <w:t>STT</w:t>
            </w:r>
          </w:p>
        </w:tc>
        <w:tc>
          <w:tcPr>
            <w:tcW w:w="1754" w:type="dxa"/>
          </w:tcPr>
          <w:p w14:paraId="63A92858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B7D9F4B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2708" w:type="dxa"/>
          </w:tcPr>
          <w:p w14:paraId="4D54EC98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4E054FD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43467" w:rsidRPr="00F535E3" w14:paraId="3BD74DE9" w14:textId="77777777" w:rsidTr="008C645E">
        <w:tc>
          <w:tcPr>
            <w:tcW w:w="732" w:type="dxa"/>
          </w:tcPr>
          <w:p w14:paraId="7686E3E4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FE1A135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7DF23FFF" w14:textId="1EB11ED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</w:t>
            </w: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518E205B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47C33AD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643467" w:rsidRPr="00F535E3" w14:paraId="6AF62C0A" w14:textId="77777777" w:rsidTr="008C645E">
        <w:tc>
          <w:tcPr>
            <w:tcW w:w="732" w:type="dxa"/>
          </w:tcPr>
          <w:p w14:paraId="17006789" w14:textId="01045BB2" w:rsidR="00643467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590A127" w14:textId="26CAD91C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IDBenhNhan</w:t>
            </w:r>
          </w:p>
        </w:tc>
        <w:tc>
          <w:tcPr>
            <w:tcW w:w="1682" w:type="dxa"/>
          </w:tcPr>
          <w:p w14:paraId="1883195B" w14:textId="62BC817E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08" w:type="dxa"/>
          </w:tcPr>
          <w:p w14:paraId="787076C5" w14:textId="75C27544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DS Khám bệnh</w:t>
            </w:r>
          </w:p>
        </w:tc>
        <w:tc>
          <w:tcPr>
            <w:tcW w:w="2367" w:type="dxa"/>
          </w:tcPr>
          <w:p w14:paraId="0D89650C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292A1002" w14:textId="77777777" w:rsidTr="008C645E">
        <w:tc>
          <w:tcPr>
            <w:tcW w:w="732" w:type="dxa"/>
          </w:tcPr>
          <w:p w14:paraId="200E33D1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BE6A8DF" w14:textId="6CA936D0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3AE96BF2" w14:textId="5240D148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2708" w:type="dxa"/>
          </w:tcPr>
          <w:p w14:paraId="27DF0333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18A7EAA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13D8C46B" w14:textId="77777777" w:rsidTr="008C645E">
        <w:tc>
          <w:tcPr>
            <w:tcW w:w="732" w:type="dxa"/>
          </w:tcPr>
          <w:p w14:paraId="4DB4E4C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2FBAA900" w14:textId="5A48950A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TrieuChung</w:t>
            </w:r>
          </w:p>
        </w:tc>
        <w:tc>
          <w:tcPr>
            <w:tcW w:w="1682" w:type="dxa"/>
          </w:tcPr>
          <w:p w14:paraId="26F229A3" w14:textId="7C31E323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Nvarchar(max)</w:t>
            </w:r>
          </w:p>
        </w:tc>
        <w:tc>
          <w:tcPr>
            <w:tcW w:w="2708" w:type="dxa"/>
          </w:tcPr>
          <w:p w14:paraId="33341461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FFE8F9F" w14:textId="0DF5D8A1" w:rsidR="00643467" w:rsidRPr="00F535E3" w:rsidRDefault="000D2309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Triệu chứng bệnh</w:t>
            </w:r>
          </w:p>
        </w:tc>
      </w:tr>
      <w:tr w:rsidR="00643467" w:rsidRPr="00F535E3" w14:paraId="5F9EE405" w14:textId="77777777" w:rsidTr="008C645E">
        <w:tc>
          <w:tcPr>
            <w:tcW w:w="732" w:type="dxa"/>
          </w:tcPr>
          <w:p w14:paraId="7DF407DF" w14:textId="77777777" w:rsidR="00643467" w:rsidRPr="00F535E3" w:rsidRDefault="00643467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15DEEF66" w14:textId="45BD7147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IDDoanBenh</w:t>
            </w:r>
          </w:p>
        </w:tc>
        <w:tc>
          <w:tcPr>
            <w:tcW w:w="1682" w:type="dxa"/>
          </w:tcPr>
          <w:p w14:paraId="2492D96C" w14:textId="56E3EB4A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30ABD502" w14:textId="11868C2E" w:rsidR="00643467" w:rsidRPr="00F535E3" w:rsidRDefault="00FB27F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loại bệnh</w:t>
            </w:r>
          </w:p>
        </w:tc>
        <w:tc>
          <w:tcPr>
            <w:tcW w:w="2367" w:type="dxa"/>
          </w:tcPr>
          <w:p w14:paraId="4B178039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643467" w:rsidRPr="00F535E3" w14:paraId="674FB80C" w14:textId="77777777" w:rsidTr="008C645E">
        <w:tc>
          <w:tcPr>
            <w:tcW w:w="732" w:type="dxa"/>
          </w:tcPr>
          <w:p w14:paraId="558E1AE2" w14:textId="659293F3" w:rsidR="00643467" w:rsidRDefault="008C645E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47AA2598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65711BB9" w14:textId="77777777" w:rsidR="00643467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3F416A70" w14:textId="1F5CAA4E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nhân viên</w:t>
            </w:r>
            <w:r w:rsidR="00B318F0">
              <w:rPr>
                <w:iCs/>
                <w:color w:val="000000" w:themeColor="text1"/>
                <w:lang w:val="en-US"/>
              </w:rPr>
              <w:t>, nhân viên là bác sĩ</w:t>
            </w:r>
          </w:p>
        </w:tc>
        <w:tc>
          <w:tcPr>
            <w:tcW w:w="2367" w:type="dxa"/>
          </w:tcPr>
          <w:p w14:paraId="4B9D298C" w14:textId="77777777" w:rsidR="00643467" w:rsidRPr="00F535E3" w:rsidRDefault="00643467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D8A9334" w14:textId="77777777" w:rsidR="00643467" w:rsidRPr="00A7014D" w:rsidRDefault="00643467" w:rsidP="00A7014D">
      <w:pPr>
        <w:rPr>
          <w:lang w:val="en-US"/>
        </w:rPr>
      </w:pPr>
    </w:p>
    <w:p w14:paraId="676F6685" w14:textId="0C7B6863" w:rsidR="00C00E22" w:rsidRPr="008F5485" w:rsidRDefault="00C00E22" w:rsidP="00C00E22">
      <w:pPr>
        <w:pStyle w:val="BodyText"/>
        <w:ind w:left="0"/>
        <w:outlineLvl w:val="1"/>
        <w:rPr>
          <w:iCs/>
          <w:color w:val="0000FF"/>
          <w:lang w:val="en-US"/>
        </w:rPr>
      </w:pPr>
      <w:r w:rsidRPr="008F5485">
        <w:rPr>
          <w:iCs/>
          <w:color w:val="0000FF"/>
          <w:lang w:val="en-US"/>
        </w:rPr>
        <w:t>2.9. Chi tiết phiếu khám bệnh (đơn thuốc bệnh nhân)</w:t>
      </w:r>
    </w:p>
    <w:p w14:paraId="172E284E" w14:textId="60CCF46D" w:rsidR="008F5485" w:rsidRDefault="008F5485" w:rsidP="008F54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8F5485" w:rsidRPr="00F535E3" w14:paraId="7792437E" w14:textId="77777777" w:rsidTr="00C41204">
        <w:tc>
          <w:tcPr>
            <w:tcW w:w="732" w:type="dxa"/>
          </w:tcPr>
          <w:p w14:paraId="2AA3D49D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A205DFB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76C242F1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2708" w:type="dxa"/>
          </w:tcPr>
          <w:p w14:paraId="158F12D0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2CD16166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8F5485" w:rsidRPr="00F535E3" w14:paraId="63E9D270" w14:textId="77777777" w:rsidTr="00C41204">
        <w:tc>
          <w:tcPr>
            <w:tcW w:w="732" w:type="dxa"/>
          </w:tcPr>
          <w:p w14:paraId="413436E1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0B2A2431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6ABB2618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08" w:type="dxa"/>
          </w:tcPr>
          <w:p w14:paraId="28B14CB3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4D82AAC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8F5485" w:rsidRPr="00F535E3" w14:paraId="417D719B" w14:textId="77777777" w:rsidTr="00C41204">
        <w:tc>
          <w:tcPr>
            <w:tcW w:w="732" w:type="dxa"/>
          </w:tcPr>
          <w:p w14:paraId="1C3AF73E" w14:textId="77777777" w:rsidR="008F5485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D2BD639" w14:textId="2750C915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35C6143C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08" w:type="dxa"/>
          </w:tcPr>
          <w:p w14:paraId="0B031F3C" w14:textId="0211919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Khóa ngoại đến bảng </w:t>
            </w:r>
            <w:r w:rsidR="00E171F8">
              <w:rPr>
                <w:iCs/>
                <w:color w:val="000000" w:themeColor="text1"/>
                <w:lang w:val="en-US"/>
              </w:rPr>
              <w:t>Phiếu khám bệnh</w:t>
            </w:r>
          </w:p>
        </w:tc>
        <w:tc>
          <w:tcPr>
            <w:tcW w:w="2367" w:type="dxa"/>
          </w:tcPr>
          <w:p w14:paraId="11D207AF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6466C43B" w14:textId="77777777" w:rsidTr="00C41204">
        <w:tc>
          <w:tcPr>
            <w:tcW w:w="732" w:type="dxa"/>
          </w:tcPr>
          <w:p w14:paraId="047C2785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2A04D57C" w14:textId="36B313B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IDThuoc</w:t>
            </w:r>
          </w:p>
        </w:tc>
        <w:tc>
          <w:tcPr>
            <w:tcW w:w="1682" w:type="dxa"/>
          </w:tcPr>
          <w:p w14:paraId="167ECA6B" w14:textId="4DB1FC9C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19283295" w14:textId="63C675B7" w:rsidR="008F5485" w:rsidRPr="00F535E3" w:rsidRDefault="00D6284A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thuốc</w:t>
            </w:r>
          </w:p>
        </w:tc>
        <w:tc>
          <w:tcPr>
            <w:tcW w:w="2367" w:type="dxa"/>
          </w:tcPr>
          <w:p w14:paraId="36292B16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1FCC4FD0" w14:textId="77777777" w:rsidTr="00C41204">
        <w:tc>
          <w:tcPr>
            <w:tcW w:w="732" w:type="dxa"/>
          </w:tcPr>
          <w:p w14:paraId="5582F216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1B8E09FD" w14:textId="54DF7C85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IDDonViTinh</w:t>
            </w:r>
          </w:p>
        </w:tc>
        <w:tc>
          <w:tcPr>
            <w:tcW w:w="1682" w:type="dxa"/>
          </w:tcPr>
          <w:p w14:paraId="3321FA24" w14:textId="0E774454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3985F8A4" w14:textId="5F2A2E2C" w:rsidR="008F5485" w:rsidRPr="00F535E3" w:rsidRDefault="00EA7C0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đơn vị tính</w:t>
            </w:r>
          </w:p>
        </w:tc>
        <w:tc>
          <w:tcPr>
            <w:tcW w:w="2367" w:type="dxa"/>
          </w:tcPr>
          <w:p w14:paraId="63A082F1" w14:textId="7E4010C3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3E0E2A00" w14:textId="77777777" w:rsidTr="00C41204">
        <w:tc>
          <w:tcPr>
            <w:tcW w:w="732" w:type="dxa"/>
          </w:tcPr>
          <w:p w14:paraId="7C1EA67E" w14:textId="77777777" w:rsidR="008F5485" w:rsidRPr="00F535E3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3EE61800" w14:textId="7854E8BB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1C3384F4" w14:textId="2AA2EE7A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float</w:t>
            </w:r>
          </w:p>
        </w:tc>
        <w:tc>
          <w:tcPr>
            <w:tcW w:w="2708" w:type="dxa"/>
          </w:tcPr>
          <w:p w14:paraId="7F804D05" w14:textId="66E51ABF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7817A47C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F5485" w:rsidRPr="00F535E3" w14:paraId="422ED3F2" w14:textId="77777777" w:rsidTr="00C41204">
        <w:tc>
          <w:tcPr>
            <w:tcW w:w="732" w:type="dxa"/>
          </w:tcPr>
          <w:p w14:paraId="406E0CB4" w14:textId="77777777" w:rsidR="008F5485" w:rsidRDefault="008F5485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58EA32E6" w14:textId="23BE310A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IDCachDung</w:t>
            </w:r>
          </w:p>
        </w:tc>
        <w:tc>
          <w:tcPr>
            <w:tcW w:w="1682" w:type="dxa"/>
          </w:tcPr>
          <w:p w14:paraId="2BAF95C5" w14:textId="77777777" w:rsidR="008F5485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0A1175D8" w14:textId="3B7C79DC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Khóa ngoại đến bảng </w:t>
            </w:r>
            <w:r w:rsidR="00575324">
              <w:rPr>
                <w:iCs/>
                <w:color w:val="000000" w:themeColor="text1"/>
                <w:lang w:val="en-US"/>
              </w:rPr>
              <w:t>Các dùng</w:t>
            </w:r>
          </w:p>
        </w:tc>
        <w:tc>
          <w:tcPr>
            <w:tcW w:w="2367" w:type="dxa"/>
          </w:tcPr>
          <w:p w14:paraId="5AE299B0" w14:textId="77777777" w:rsidR="008F5485" w:rsidRPr="00F535E3" w:rsidRDefault="008F5485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</w:tbl>
    <w:p w14:paraId="31C9ED5D" w14:textId="77777777" w:rsidR="008F5485" w:rsidRPr="008F5485" w:rsidRDefault="008F5485" w:rsidP="008F5485">
      <w:pPr>
        <w:rPr>
          <w:lang w:val="en-US"/>
        </w:rPr>
      </w:pPr>
    </w:p>
    <w:p w14:paraId="492992AE" w14:textId="1C827519" w:rsidR="008224D9" w:rsidRDefault="008224D9" w:rsidP="008224D9">
      <w:pPr>
        <w:pStyle w:val="BodyText"/>
        <w:ind w:left="0"/>
        <w:outlineLvl w:val="1"/>
        <w:rPr>
          <w:iCs/>
          <w:color w:val="0000FF"/>
          <w:lang w:val="en-US"/>
        </w:rPr>
      </w:pPr>
      <w:r w:rsidRPr="004634D3">
        <w:rPr>
          <w:iCs/>
          <w:color w:val="0000FF"/>
          <w:lang w:val="en-US"/>
        </w:rPr>
        <w:t>2.10 Bảng hóa đơn thanh toán</w:t>
      </w:r>
    </w:p>
    <w:p w14:paraId="53D3059D" w14:textId="618B4774" w:rsidR="0083298C" w:rsidRDefault="0083298C" w:rsidP="0083298C">
      <w:pPr>
        <w:rPr>
          <w:iCs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708"/>
        <w:gridCol w:w="2367"/>
      </w:tblGrid>
      <w:tr w:rsidR="0083298C" w:rsidRPr="00F535E3" w14:paraId="1061EEA3" w14:textId="77777777" w:rsidTr="00C41204">
        <w:tc>
          <w:tcPr>
            <w:tcW w:w="732" w:type="dxa"/>
          </w:tcPr>
          <w:p w14:paraId="55483642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4E566F5F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64FB70D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Kiểu</w:t>
            </w:r>
          </w:p>
        </w:tc>
        <w:tc>
          <w:tcPr>
            <w:tcW w:w="2708" w:type="dxa"/>
          </w:tcPr>
          <w:p w14:paraId="1D24E670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67" w:type="dxa"/>
          </w:tcPr>
          <w:p w14:paraId="2BA9139B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83298C" w:rsidRPr="00F535E3" w14:paraId="59A81529" w14:textId="77777777" w:rsidTr="00C41204">
        <w:tc>
          <w:tcPr>
            <w:tcW w:w="732" w:type="dxa"/>
          </w:tcPr>
          <w:p w14:paraId="180CA814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898B7F8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</w:t>
            </w:r>
          </w:p>
        </w:tc>
        <w:tc>
          <w:tcPr>
            <w:tcW w:w="1682" w:type="dxa"/>
          </w:tcPr>
          <w:p w14:paraId="55D6817B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08" w:type="dxa"/>
          </w:tcPr>
          <w:p w14:paraId="2132241A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1B9FB9D0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chính của bản</w:t>
            </w:r>
          </w:p>
        </w:tc>
      </w:tr>
      <w:tr w:rsidR="0083298C" w:rsidRPr="00F535E3" w14:paraId="0334C96F" w14:textId="77777777" w:rsidTr="00C41204">
        <w:tc>
          <w:tcPr>
            <w:tcW w:w="732" w:type="dxa"/>
          </w:tcPr>
          <w:p w14:paraId="2040B35E" w14:textId="77777777" w:rsidR="0083298C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6D2DDF15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IDPhieu</w:t>
            </w:r>
          </w:p>
        </w:tc>
        <w:tc>
          <w:tcPr>
            <w:tcW w:w="1682" w:type="dxa"/>
          </w:tcPr>
          <w:p w14:paraId="13D422D7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Bigint</w:t>
            </w:r>
          </w:p>
        </w:tc>
        <w:tc>
          <w:tcPr>
            <w:tcW w:w="2708" w:type="dxa"/>
          </w:tcPr>
          <w:p w14:paraId="4C494F79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Phiếu khám bệnh</w:t>
            </w:r>
          </w:p>
        </w:tc>
        <w:tc>
          <w:tcPr>
            <w:tcW w:w="2367" w:type="dxa"/>
          </w:tcPr>
          <w:p w14:paraId="337AA5BB" w14:textId="77777777" w:rsidR="0083298C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7B0CEAB1" w14:textId="77777777" w:rsidTr="00C41204">
        <w:tc>
          <w:tcPr>
            <w:tcW w:w="732" w:type="dxa"/>
          </w:tcPr>
          <w:p w14:paraId="1B205A4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43341D0D" w14:textId="00E9190B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TienKham</w:t>
            </w:r>
          </w:p>
        </w:tc>
        <w:tc>
          <w:tcPr>
            <w:tcW w:w="1682" w:type="dxa"/>
          </w:tcPr>
          <w:p w14:paraId="414B6299" w14:textId="147705C0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2708" w:type="dxa"/>
          </w:tcPr>
          <w:p w14:paraId="0412707C" w14:textId="35244CED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27203E9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19EA6E15" w14:textId="77777777" w:rsidTr="00C41204">
        <w:tc>
          <w:tcPr>
            <w:tcW w:w="732" w:type="dxa"/>
          </w:tcPr>
          <w:p w14:paraId="39947B77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1051651E" w14:textId="7B45604C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TienThuoc</w:t>
            </w:r>
          </w:p>
        </w:tc>
        <w:tc>
          <w:tcPr>
            <w:tcW w:w="1682" w:type="dxa"/>
          </w:tcPr>
          <w:p w14:paraId="1DA0DE0F" w14:textId="7DCFC41C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money</w:t>
            </w:r>
          </w:p>
        </w:tc>
        <w:tc>
          <w:tcPr>
            <w:tcW w:w="2708" w:type="dxa"/>
          </w:tcPr>
          <w:p w14:paraId="3F7394BB" w14:textId="4CA7E016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501D9503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67D8A4CB" w14:textId="77777777" w:rsidTr="00C41204">
        <w:tc>
          <w:tcPr>
            <w:tcW w:w="732" w:type="dxa"/>
          </w:tcPr>
          <w:p w14:paraId="518DD4E0" w14:textId="77777777" w:rsidR="0083298C" w:rsidRPr="00F535E3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492C6686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4765F1A7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float</w:t>
            </w:r>
          </w:p>
        </w:tc>
        <w:tc>
          <w:tcPr>
            <w:tcW w:w="2708" w:type="dxa"/>
          </w:tcPr>
          <w:p w14:paraId="2CF47EBE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3AAF0827" w14:textId="77777777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83298C" w:rsidRPr="00F535E3" w14:paraId="271E18E3" w14:textId="77777777" w:rsidTr="00C41204">
        <w:tc>
          <w:tcPr>
            <w:tcW w:w="732" w:type="dxa"/>
          </w:tcPr>
          <w:p w14:paraId="7D36FDC6" w14:textId="77777777" w:rsidR="0083298C" w:rsidRDefault="0083298C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6</w:t>
            </w:r>
          </w:p>
        </w:tc>
        <w:tc>
          <w:tcPr>
            <w:tcW w:w="1754" w:type="dxa"/>
          </w:tcPr>
          <w:p w14:paraId="41B282B3" w14:textId="28ED66E7" w:rsidR="0083298C" w:rsidRDefault="004715B1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HoTen</w:t>
            </w:r>
          </w:p>
        </w:tc>
        <w:tc>
          <w:tcPr>
            <w:tcW w:w="1682" w:type="dxa"/>
          </w:tcPr>
          <w:p w14:paraId="784CEAE9" w14:textId="476FE717" w:rsidR="0083298C" w:rsidRDefault="004715B1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proofErr w:type="gramStart"/>
            <w:r>
              <w:rPr>
                <w:iCs/>
                <w:color w:val="000000" w:themeColor="text1"/>
                <w:lang w:val="en-US"/>
              </w:rPr>
              <w:t>Nvarchar(</w:t>
            </w:r>
            <w:proofErr w:type="gramEnd"/>
            <w:r>
              <w:rPr>
                <w:iCs/>
                <w:color w:val="000000" w:themeColor="text1"/>
                <w:lang w:val="en-US"/>
              </w:rPr>
              <w:t>100)</w:t>
            </w:r>
          </w:p>
        </w:tc>
        <w:tc>
          <w:tcPr>
            <w:tcW w:w="2708" w:type="dxa"/>
          </w:tcPr>
          <w:p w14:paraId="39DCDD56" w14:textId="2B014129" w:rsidR="0083298C" w:rsidRPr="00F535E3" w:rsidRDefault="0083298C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69240D46" w14:textId="1BAD00BE" w:rsidR="0083298C" w:rsidRPr="00F535E3" w:rsidRDefault="00F60A6D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Ghi lại thông tin bệnh nhân</w:t>
            </w:r>
            <w:r w:rsidR="00234259">
              <w:rPr>
                <w:iCs/>
                <w:color w:val="000000" w:themeColor="text1"/>
                <w:lang w:val="en-US"/>
              </w:rPr>
              <w:t xml:space="preserve"> để khi thay đổi thông tin, không ảnh </w:t>
            </w:r>
            <w:r w:rsidR="00234259">
              <w:rPr>
                <w:iCs/>
                <w:color w:val="000000" w:themeColor="text1"/>
                <w:lang w:val="en-US"/>
              </w:rPr>
              <w:lastRenderedPageBreak/>
              <w:t>hưởng đến phiếu thanh toán</w:t>
            </w:r>
          </w:p>
        </w:tc>
      </w:tr>
      <w:tr w:rsidR="007D4883" w:rsidRPr="00F535E3" w14:paraId="0C543DDC" w14:textId="77777777" w:rsidTr="00C41204">
        <w:tc>
          <w:tcPr>
            <w:tcW w:w="732" w:type="dxa"/>
          </w:tcPr>
          <w:p w14:paraId="29F3426B" w14:textId="16D5CBB5" w:rsidR="007D4883" w:rsidRDefault="007D4883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lastRenderedPageBreak/>
              <w:t>7</w:t>
            </w:r>
          </w:p>
        </w:tc>
        <w:tc>
          <w:tcPr>
            <w:tcW w:w="1754" w:type="dxa"/>
          </w:tcPr>
          <w:p w14:paraId="7447C8DA" w14:textId="0BF0727B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00F14611" w14:textId="3A0AC815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datetime</w:t>
            </w:r>
          </w:p>
        </w:tc>
        <w:tc>
          <w:tcPr>
            <w:tcW w:w="2708" w:type="dxa"/>
          </w:tcPr>
          <w:p w14:paraId="431998D2" w14:textId="77777777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67" w:type="dxa"/>
          </w:tcPr>
          <w:p w14:paraId="4808954B" w14:textId="77777777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</w:p>
        </w:tc>
      </w:tr>
      <w:tr w:rsidR="007D4883" w:rsidRPr="00F535E3" w14:paraId="030E513E" w14:textId="77777777" w:rsidTr="00C41204">
        <w:tc>
          <w:tcPr>
            <w:tcW w:w="732" w:type="dxa"/>
          </w:tcPr>
          <w:p w14:paraId="15F510DC" w14:textId="574F7869" w:rsidR="007D4883" w:rsidRDefault="007D4883" w:rsidP="00C41204">
            <w:pPr>
              <w:pStyle w:val="BodyText"/>
              <w:ind w:left="0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8</w:t>
            </w:r>
          </w:p>
        </w:tc>
        <w:tc>
          <w:tcPr>
            <w:tcW w:w="1754" w:type="dxa"/>
          </w:tcPr>
          <w:p w14:paraId="75949133" w14:textId="2D3F7E2E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IDNhanVien</w:t>
            </w:r>
          </w:p>
        </w:tc>
        <w:tc>
          <w:tcPr>
            <w:tcW w:w="1682" w:type="dxa"/>
          </w:tcPr>
          <w:p w14:paraId="5F934417" w14:textId="1FAA0B3A" w:rsidR="007D488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Int</w:t>
            </w:r>
          </w:p>
        </w:tc>
        <w:tc>
          <w:tcPr>
            <w:tcW w:w="2708" w:type="dxa"/>
          </w:tcPr>
          <w:p w14:paraId="2FA81C38" w14:textId="76BAFB62" w:rsidR="007D4883" w:rsidRPr="00F535E3" w:rsidRDefault="00114370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Khóa ngoại đến bảng nhân viên, là kế toán</w:t>
            </w:r>
          </w:p>
        </w:tc>
        <w:tc>
          <w:tcPr>
            <w:tcW w:w="2367" w:type="dxa"/>
          </w:tcPr>
          <w:p w14:paraId="5F4F5F77" w14:textId="0114E8F0" w:rsidR="007D4883" w:rsidRPr="00F535E3" w:rsidRDefault="007D4883" w:rsidP="00C41204">
            <w:pPr>
              <w:pStyle w:val="BodyText"/>
              <w:ind w:left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Nhân viên lập thanh toán</w:t>
            </w:r>
          </w:p>
        </w:tc>
      </w:tr>
    </w:tbl>
    <w:p w14:paraId="37410ACD" w14:textId="77777777" w:rsidR="0083298C" w:rsidRPr="0083298C" w:rsidRDefault="0083298C" w:rsidP="0083298C">
      <w:pPr>
        <w:rPr>
          <w:lang w:val="en-US"/>
        </w:rPr>
      </w:pPr>
    </w:p>
    <w:sectPr w:rsidR="0083298C" w:rsidRPr="0083298C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EC25" w14:textId="77777777" w:rsidR="000E0951" w:rsidRDefault="000E0951">
      <w:r>
        <w:separator/>
      </w:r>
    </w:p>
  </w:endnote>
  <w:endnote w:type="continuationSeparator" w:id="0">
    <w:p w14:paraId="599EF0D3" w14:textId="77777777" w:rsidR="000E0951" w:rsidRDefault="000E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5CF09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367C2F1" wp14:editId="0EAE4D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599D8D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4640FC5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E03A036" wp14:editId="7C26175F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DBDCE2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A1FF4D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997F" w14:textId="77777777" w:rsidR="000E0951" w:rsidRDefault="000E0951">
      <w:r>
        <w:separator/>
      </w:r>
    </w:p>
  </w:footnote>
  <w:footnote w:type="continuationSeparator" w:id="0">
    <w:p w14:paraId="70D50536" w14:textId="77777777" w:rsidR="000E0951" w:rsidRDefault="000E0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C27A9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9F3B6" wp14:editId="00A7732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40204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2FA2199" wp14:editId="40E7B06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EA833E" w14:textId="77777777" w:rsidR="006D084D" w:rsidRDefault="006D084D" w:rsidP="006D084D">
    <w:pPr>
      <w:pStyle w:val="Title"/>
      <w:rPr>
        <w:lang w:val="en-US"/>
      </w:rPr>
    </w:pPr>
  </w:p>
  <w:p w14:paraId="0AB9BD50" w14:textId="77777777" w:rsidR="006D084D" w:rsidRPr="003B1A2B" w:rsidRDefault="006D084D" w:rsidP="006D084D">
    <w:pPr>
      <w:rPr>
        <w:lang w:val="en-US"/>
      </w:rPr>
    </w:pPr>
  </w:p>
  <w:p w14:paraId="12A06D19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F86130D" w14:textId="77777777" w:rsidR="006D084D" w:rsidRPr="0040293A" w:rsidRDefault="006D084D" w:rsidP="006D084D">
    <w:pPr>
      <w:pStyle w:val="Header"/>
      <w:rPr>
        <w:rFonts w:eastAsia="Tahoma"/>
      </w:rPr>
    </w:pPr>
  </w:p>
  <w:p w14:paraId="4595B1B0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79A5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4864" behindDoc="1" locked="0" layoutInCell="1" allowOverlap="1" wp14:anchorId="4FCEB9B9" wp14:editId="48B7CB6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C4111CB" w14:textId="77777777" w:rsidTr="008D3541">
      <w:tc>
        <w:tcPr>
          <w:tcW w:w="6623" w:type="dxa"/>
          <w:shd w:val="clear" w:color="auto" w:fill="auto"/>
        </w:tcPr>
        <w:p w14:paraId="68DC7F43" w14:textId="1AC9F90B" w:rsidR="00E95D0C" w:rsidRPr="008D3541" w:rsidRDefault="0004390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6E0B22C0" w14:textId="295D612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43903">
            <w:rPr>
              <w:color w:val="0000FF"/>
              <w:lang w:val="en-US"/>
            </w:rPr>
            <w:t>1.0</w:t>
          </w:r>
        </w:p>
      </w:tc>
    </w:tr>
    <w:tr w:rsidR="00E95D0C" w14:paraId="17BB18D4" w14:textId="77777777" w:rsidTr="008D3541">
      <w:tc>
        <w:tcPr>
          <w:tcW w:w="6623" w:type="dxa"/>
          <w:shd w:val="clear" w:color="auto" w:fill="auto"/>
        </w:tcPr>
        <w:p w14:paraId="27545DE8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6AA359DB" w14:textId="49A325DF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043903">
            <w:rPr>
              <w:color w:val="0000FF"/>
              <w:lang w:val="en-US"/>
            </w:rPr>
            <w:t>08/02/2020</w:t>
          </w:r>
        </w:p>
      </w:tc>
    </w:tr>
  </w:tbl>
  <w:p w14:paraId="7FB4309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429BE"/>
    <w:rsid w:val="00043903"/>
    <w:rsid w:val="000519D9"/>
    <w:rsid w:val="00085F05"/>
    <w:rsid w:val="000C0CA8"/>
    <w:rsid w:val="000D2309"/>
    <w:rsid w:val="000E0951"/>
    <w:rsid w:val="0010757D"/>
    <w:rsid w:val="001138DE"/>
    <w:rsid w:val="00114370"/>
    <w:rsid w:val="001A156E"/>
    <w:rsid w:val="00213ECB"/>
    <w:rsid w:val="002160F2"/>
    <w:rsid w:val="00221A67"/>
    <w:rsid w:val="00234259"/>
    <w:rsid w:val="00261D00"/>
    <w:rsid w:val="00270988"/>
    <w:rsid w:val="00287F1D"/>
    <w:rsid w:val="002A7646"/>
    <w:rsid w:val="002C7F42"/>
    <w:rsid w:val="00301562"/>
    <w:rsid w:val="003030E8"/>
    <w:rsid w:val="0031511D"/>
    <w:rsid w:val="003548A8"/>
    <w:rsid w:val="00356172"/>
    <w:rsid w:val="003701D7"/>
    <w:rsid w:val="003747E6"/>
    <w:rsid w:val="003C2F0F"/>
    <w:rsid w:val="003E2D50"/>
    <w:rsid w:val="003F533D"/>
    <w:rsid w:val="004176B5"/>
    <w:rsid w:val="00435847"/>
    <w:rsid w:val="004634D3"/>
    <w:rsid w:val="004715B1"/>
    <w:rsid w:val="0048630A"/>
    <w:rsid w:val="004B7CC9"/>
    <w:rsid w:val="004D0750"/>
    <w:rsid w:val="004E4257"/>
    <w:rsid w:val="00571ADF"/>
    <w:rsid w:val="00575324"/>
    <w:rsid w:val="005802A5"/>
    <w:rsid w:val="005B7020"/>
    <w:rsid w:val="005D0BE1"/>
    <w:rsid w:val="0060493B"/>
    <w:rsid w:val="006257BE"/>
    <w:rsid w:val="00625BA7"/>
    <w:rsid w:val="006304C1"/>
    <w:rsid w:val="00643467"/>
    <w:rsid w:val="006855DC"/>
    <w:rsid w:val="006C07EC"/>
    <w:rsid w:val="006D084D"/>
    <w:rsid w:val="006E420F"/>
    <w:rsid w:val="006E56E2"/>
    <w:rsid w:val="00712ED0"/>
    <w:rsid w:val="00721920"/>
    <w:rsid w:val="007338F6"/>
    <w:rsid w:val="00780275"/>
    <w:rsid w:val="007A1DE8"/>
    <w:rsid w:val="007D4883"/>
    <w:rsid w:val="007F21C9"/>
    <w:rsid w:val="007F741A"/>
    <w:rsid w:val="00801C31"/>
    <w:rsid w:val="0082200B"/>
    <w:rsid w:val="008224D9"/>
    <w:rsid w:val="008243D9"/>
    <w:rsid w:val="0083298C"/>
    <w:rsid w:val="00846F2C"/>
    <w:rsid w:val="0085710B"/>
    <w:rsid w:val="00893D0D"/>
    <w:rsid w:val="008C645E"/>
    <w:rsid w:val="008D3541"/>
    <w:rsid w:val="008E32D5"/>
    <w:rsid w:val="008F5485"/>
    <w:rsid w:val="008F614E"/>
    <w:rsid w:val="00984338"/>
    <w:rsid w:val="0099744F"/>
    <w:rsid w:val="009A1D76"/>
    <w:rsid w:val="009B2AFC"/>
    <w:rsid w:val="009F47F5"/>
    <w:rsid w:val="00A077C4"/>
    <w:rsid w:val="00A11B0D"/>
    <w:rsid w:val="00A23099"/>
    <w:rsid w:val="00A23833"/>
    <w:rsid w:val="00A544E7"/>
    <w:rsid w:val="00A638EF"/>
    <w:rsid w:val="00A7014D"/>
    <w:rsid w:val="00A84769"/>
    <w:rsid w:val="00B318F0"/>
    <w:rsid w:val="00B45B16"/>
    <w:rsid w:val="00B855CE"/>
    <w:rsid w:val="00B871C5"/>
    <w:rsid w:val="00BB5444"/>
    <w:rsid w:val="00BD2B39"/>
    <w:rsid w:val="00C00E22"/>
    <w:rsid w:val="00C126B1"/>
    <w:rsid w:val="00C131F9"/>
    <w:rsid w:val="00C14AB8"/>
    <w:rsid w:val="00C25BB4"/>
    <w:rsid w:val="00C31B16"/>
    <w:rsid w:val="00C676BD"/>
    <w:rsid w:val="00C74D6D"/>
    <w:rsid w:val="00CA52C8"/>
    <w:rsid w:val="00D04A68"/>
    <w:rsid w:val="00D234F3"/>
    <w:rsid w:val="00D24D9C"/>
    <w:rsid w:val="00D328EA"/>
    <w:rsid w:val="00D45987"/>
    <w:rsid w:val="00D6284A"/>
    <w:rsid w:val="00DA2A6D"/>
    <w:rsid w:val="00DC363E"/>
    <w:rsid w:val="00DC6C8D"/>
    <w:rsid w:val="00DD57E3"/>
    <w:rsid w:val="00E171F8"/>
    <w:rsid w:val="00E34409"/>
    <w:rsid w:val="00E80746"/>
    <w:rsid w:val="00E95D0C"/>
    <w:rsid w:val="00EA7C05"/>
    <w:rsid w:val="00F143B6"/>
    <w:rsid w:val="00F43F52"/>
    <w:rsid w:val="00F535E3"/>
    <w:rsid w:val="00F60A6D"/>
    <w:rsid w:val="00F71865"/>
    <w:rsid w:val="00F93BD1"/>
    <w:rsid w:val="00FA2327"/>
    <w:rsid w:val="00FB27F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1502D"/>
  <w15:docId w15:val="{5A573FD0-DC93-43EA-B839-9C2CC55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1516-2127-4EA8-8284-B526A483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53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3395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Quoc Binh</cp:lastModifiedBy>
  <cp:revision>82</cp:revision>
  <cp:lastPrinted>2013-12-07T15:58:00Z</cp:lastPrinted>
  <dcterms:created xsi:type="dcterms:W3CDTF">2013-10-13T11:14:00Z</dcterms:created>
  <dcterms:modified xsi:type="dcterms:W3CDTF">2020-02-09T06:48:00Z</dcterms:modified>
</cp:coreProperties>
</file>